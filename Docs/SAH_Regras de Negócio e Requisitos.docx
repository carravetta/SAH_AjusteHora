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ackground w:color="FFFFFF"/>
  <w:body>
    <w:tbl>
      <w:tblPr>
        <w:tblW w:w="8505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52"/>
        <w:gridCol w:w="5953"/>
      </w:tblGrid>
      <w:tr w:rsidR="003C3C4B" w:rsidRPr="00C727C1" w:rsidTr="000F6B9B">
        <w:trPr>
          <w:trHeight w:val="184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3C3C4B" w:rsidRPr="00C727C1" w:rsidRDefault="003C3C4B" w:rsidP="000F6B9B">
            <w:pPr>
              <w:rPr>
                <w:rFonts w:cs="Arial"/>
                <w:b/>
                <w:sz w:val="16"/>
                <w:szCs w:val="16"/>
              </w:rPr>
            </w:pPr>
            <w:r w:rsidRPr="00C727C1">
              <w:rPr>
                <w:rFonts w:cs="Arial"/>
                <w:b/>
                <w:sz w:val="16"/>
                <w:szCs w:val="16"/>
              </w:rPr>
              <w:t>Nome do Projeto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C4B" w:rsidRPr="005234E9" w:rsidRDefault="003C3C4B" w:rsidP="000E1B4D">
            <w:pPr>
              <w:pStyle w:val="Contedodatabela"/>
              <w:rPr>
                <w:rFonts w:cs="Arial"/>
                <w:b/>
                <w:sz w:val="16"/>
                <w:szCs w:val="16"/>
              </w:rPr>
            </w:pPr>
            <w:r w:rsidRPr="000B5F37">
              <w:rPr>
                <w:rFonts w:cs="Arial"/>
                <w:b/>
                <w:sz w:val="16"/>
                <w:szCs w:val="16"/>
              </w:rPr>
              <w:t>S</w:t>
            </w:r>
            <w:r w:rsidR="000E1B4D">
              <w:rPr>
                <w:rFonts w:cs="Arial"/>
                <w:b/>
                <w:sz w:val="16"/>
                <w:szCs w:val="16"/>
              </w:rPr>
              <w:t>AH</w:t>
            </w:r>
            <w:r w:rsidRPr="000B5F37">
              <w:rPr>
                <w:rFonts w:cs="Arial"/>
                <w:b/>
                <w:sz w:val="16"/>
                <w:szCs w:val="16"/>
              </w:rPr>
              <w:t xml:space="preserve"> – Sistema de </w:t>
            </w:r>
            <w:r w:rsidR="000E1B4D">
              <w:rPr>
                <w:rFonts w:cs="Arial"/>
                <w:b/>
                <w:sz w:val="16"/>
                <w:szCs w:val="16"/>
              </w:rPr>
              <w:t>Ajuste de Horas</w:t>
            </w:r>
          </w:p>
        </w:tc>
      </w:tr>
      <w:tr w:rsidR="003C3C4B" w:rsidRPr="0024190E" w:rsidTr="000F6B9B">
        <w:trPr>
          <w:trHeight w:val="184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3C3C4B" w:rsidRPr="0024190E" w:rsidRDefault="003C3C4B" w:rsidP="000F6B9B">
            <w:pPr>
              <w:rPr>
                <w:rFonts w:cs="Arial"/>
                <w:sz w:val="16"/>
                <w:szCs w:val="16"/>
              </w:rPr>
            </w:pPr>
            <w:r w:rsidRPr="0024190E">
              <w:rPr>
                <w:rFonts w:cs="Arial"/>
                <w:sz w:val="16"/>
                <w:szCs w:val="16"/>
              </w:rPr>
              <w:t>Responsável do Projeto / Área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C4B" w:rsidRPr="005234E9" w:rsidRDefault="000E1B4D" w:rsidP="000F6B9B">
            <w:pPr>
              <w:pStyle w:val="Contedodatabela"/>
              <w:rPr>
                <w:rFonts w:cs="Arial"/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>Raphael Leite Campos</w:t>
            </w:r>
          </w:p>
        </w:tc>
      </w:tr>
      <w:tr w:rsidR="003C3C4B" w:rsidRPr="0024190E" w:rsidTr="000F6B9B">
        <w:trPr>
          <w:trHeight w:val="184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3C3C4B" w:rsidRPr="0024190E" w:rsidRDefault="003C3C4B" w:rsidP="000F6B9B">
            <w:pPr>
              <w:rPr>
                <w:rFonts w:cs="Arial"/>
                <w:sz w:val="16"/>
                <w:szCs w:val="16"/>
              </w:rPr>
            </w:pPr>
            <w:r w:rsidRPr="0024190E">
              <w:rPr>
                <w:rFonts w:cs="Arial"/>
                <w:sz w:val="16"/>
                <w:szCs w:val="16"/>
              </w:rPr>
              <w:t>E-mail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C4B" w:rsidRPr="005234E9" w:rsidRDefault="0065650F" w:rsidP="000F6B9B">
            <w:pPr>
              <w:pStyle w:val="Contedodatabela"/>
              <w:rPr>
                <w:rFonts w:cs="Arial"/>
                <w:sz w:val="16"/>
                <w:szCs w:val="16"/>
              </w:rPr>
            </w:pPr>
            <w:hyperlink r:id="rId8" w:history="1">
              <w:r w:rsidR="000E1B4D" w:rsidRPr="00673DB5">
                <w:rPr>
                  <w:rStyle w:val="Hyperlink"/>
                </w:rPr>
                <w:t>raphaellc@unisinos.br</w:t>
              </w:r>
            </w:hyperlink>
          </w:p>
        </w:tc>
      </w:tr>
      <w:tr w:rsidR="003C3C4B" w:rsidRPr="0024190E" w:rsidTr="000F6B9B">
        <w:trPr>
          <w:trHeight w:val="184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3C3C4B" w:rsidRPr="0024190E" w:rsidRDefault="003C3C4B" w:rsidP="000F6B9B">
            <w:pPr>
              <w:rPr>
                <w:rFonts w:cs="Arial"/>
                <w:sz w:val="16"/>
                <w:szCs w:val="16"/>
              </w:rPr>
            </w:pPr>
            <w:r w:rsidRPr="0024190E">
              <w:rPr>
                <w:rFonts w:cs="Arial"/>
                <w:sz w:val="16"/>
                <w:szCs w:val="16"/>
              </w:rPr>
              <w:t>Telefone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  <w:vAlign w:val="center"/>
          </w:tcPr>
          <w:p w:rsidR="003C3C4B" w:rsidRPr="005234E9" w:rsidRDefault="003C3C4B" w:rsidP="000E1B4D">
            <w:pPr>
              <w:pStyle w:val="Contedodatabela"/>
              <w:rPr>
                <w:rFonts w:cs="Arial"/>
                <w:sz w:val="16"/>
                <w:szCs w:val="16"/>
              </w:rPr>
            </w:pPr>
            <w:r w:rsidRPr="000B5F37">
              <w:rPr>
                <w:rFonts w:cs="Arial"/>
                <w:sz w:val="16"/>
                <w:szCs w:val="16"/>
              </w:rPr>
              <w:t>(</w:t>
            </w:r>
            <w:r w:rsidR="000E1B4D">
              <w:rPr>
                <w:rFonts w:cs="Arial"/>
                <w:sz w:val="16"/>
                <w:szCs w:val="16"/>
              </w:rPr>
              <w:t>51</w:t>
            </w:r>
            <w:r w:rsidRPr="000B5F37">
              <w:rPr>
                <w:rFonts w:cs="Arial"/>
                <w:sz w:val="16"/>
                <w:szCs w:val="16"/>
              </w:rPr>
              <w:t xml:space="preserve">) </w:t>
            </w:r>
            <w:r w:rsidR="000E1B4D">
              <w:rPr>
                <w:rFonts w:cs="Arial"/>
                <w:sz w:val="16"/>
                <w:szCs w:val="16"/>
              </w:rPr>
              <w:t>99708824</w:t>
            </w:r>
          </w:p>
        </w:tc>
      </w:tr>
    </w:tbl>
    <w:p w:rsidR="00717325" w:rsidRDefault="00717325" w:rsidP="00717325">
      <w:pPr>
        <w:pStyle w:val="Corpodetexto"/>
        <w:spacing w:after="0"/>
        <w:rPr>
          <w:szCs w:val="20"/>
        </w:rPr>
      </w:pPr>
    </w:p>
    <w:tbl>
      <w:tblPr>
        <w:tblW w:w="0" w:type="auto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2552"/>
        <w:gridCol w:w="5953"/>
      </w:tblGrid>
      <w:tr w:rsidR="003C3C4B" w:rsidRPr="0024190E" w:rsidTr="000F6B9B">
        <w:trPr>
          <w:trHeight w:val="184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3C3C4B" w:rsidRPr="0024190E" w:rsidRDefault="003C3C4B" w:rsidP="000F6B9B">
            <w:pPr>
              <w:rPr>
                <w:rFonts w:cs="Arial"/>
                <w:sz w:val="16"/>
                <w:szCs w:val="16"/>
              </w:rPr>
            </w:pPr>
            <w:r w:rsidRPr="0024190E">
              <w:rPr>
                <w:rFonts w:cs="Arial"/>
                <w:sz w:val="16"/>
                <w:szCs w:val="16"/>
              </w:rPr>
              <w:t>Responsável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C4B" w:rsidRPr="00D93AFE" w:rsidRDefault="000E1B4D" w:rsidP="000F6B9B">
            <w:pPr>
              <w:rPr>
                <w:sz w:val="16"/>
                <w:szCs w:val="16"/>
              </w:rPr>
            </w:pPr>
            <w:r>
              <w:rPr>
                <w:rFonts w:cs="Arial"/>
                <w:sz w:val="16"/>
                <w:szCs w:val="16"/>
              </w:rPr>
              <w:t xml:space="preserve">Tatiane </w:t>
            </w:r>
            <w:proofErr w:type="spellStart"/>
            <w:r>
              <w:rPr>
                <w:rFonts w:cs="Arial"/>
                <w:sz w:val="16"/>
                <w:szCs w:val="16"/>
              </w:rPr>
              <w:t>Coreixas</w:t>
            </w:r>
            <w:proofErr w:type="spellEnd"/>
            <w:r>
              <w:rPr>
                <w:rFonts w:cs="Arial"/>
                <w:sz w:val="16"/>
                <w:szCs w:val="16"/>
              </w:rPr>
              <w:t xml:space="preserve"> de Morais</w:t>
            </w:r>
          </w:p>
        </w:tc>
      </w:tr>
      <w:tr w:rsidR="003C3C4B" w:rsidRPr="0024190E" w:rsidTr="000F6B9B">
        <w:trPr>
          <w:trHeight w:val="184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3C3C4B" w:rsidRPr="0024190E" w:rsidRDefault="003C3C4B" w:rsidP="000F6B9B">
            <w:pPr>
              <w:rPr>
                <w:rFonts w:cs="Arial"/>
                <w:sz w:val="16"/>
                <w:szCs w:val="16"/>
              </w:rPr>
            </w:pPr>
            <w:r w:rsidRPr="0024190E">
              <w:rPr>
                <w:rFonts w:cs="Arial"/>
                <w:sz w:val="16"/>
                <w:szCs w:val="16"/>
              </w:rPr>
              <w:t>E-mail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C4B" w:rsidRPr="00D93AFE" w:rsidRDefault="0065650F" w:rsidP="000F6B9B">
            <w:pPr>
              <w:rPr>
                <w:sz w:val="16"/>
                <w:szCs w:val="16"/>
              </w:rPr>
            </w:pPr>
            <w:hyperlink r:id="rId9" w:history="1">
              <w:r w:rsidR="000E1B4D" w:rsidRPr="00673DB5">
                <w:rPr>
                  <w:rStyle w:val="Hyperlink"/>
                </w:rPr>
                <w:t>tcoreixas@unisinos.br</w:t>
              </w:r>
            </w:hyperlink>
          </w:p>
        </w:tc>
      </w:tr>
      <w:tr w:rsidR="003C3C4B" w:rsidRPr="0024190E" w:rsidTr="000F6B9B">
        <w:trPr>
          <w:trHeight w:val="184"/>
        </w:trPr>
        <w:tc>
          <w:tcPr>
            <w:tcW w:w="2552" w:type="dxa"/>
            <w:tcBorders>
              <w:top w:val="single" w:sz="1" w:space="0" w:color="000000"/>
              <w:left w:val="single" w:sz="1" w:space="0" w:color="000000"/>
              <w:bottom w:val="single" w:sz="1" w:space="0" w:color="000000"/>
            </w:tcBorders>
            <w:shd w:val="clear" w:color="auto" w:fill="E6E6E6"/>
            <w:vAlign w:val="center"/>
          </w:tcPr>
          <w:p w:rsidR="003C3C4B" w:rsidRPr="0024190E" w:rsidRDefault="003C3C4B" w:rsidP="000F6B9B">
            <w:pPr>
              <w:rPr>
                <w:rFonts w:cs="Arial"/>
                <w:sz w:val="16"/>
                <w:szCs w:val="16"/>
              </w:rPr>
            </w:pPr>
            <w:r w:rsidRPr="0024190E">
              <w:rPr>
                <w:rFonts w:cs="Arial"/>
                <w:sz w:val="16"/>
                <w:szCs w:val="16"/>
              </w:rPr>
              <w:t>Telefone</w:t>
            </w:r>
          </w:p>
        </w:tc>
        <w:tc>
          <w:tcPr>
            <w:tcW w:w="5953" w:type="dxa"/>
            <w:tcBorders>
              <w:top w:val="single" w:sz="4" w:space="0" w:color="auto"/>
              <w:bottom w:val="single" w:sz="4" w:space="0" w:color="auto"/>
              <w:right w:val="single" w:sz="4" w:space="0" w:color="auto"/>
            </w:tcBorders>
          </w:tcPr>
          <w:p w:rsidR="003C3C4B" w:rsidRPr="00D93AFE" w:rsidRDefault="003C3C4B" w:rsidP="000F6B9B">
            <w:pPr>
              <w:rPr>
                <w:sz w:val="16"/>
                <w:szCs w:val="16"/>
              </w:rPr>
            </w:pPr>
          </w:p>
        </w:tc>
      </w:tr>
    </w:tbl>
    <w:p w:rsidR="003C3C4B" w:rsidRDefault="003C3C4B" w:rsidP="00717325">
      <w:pPr>
        <w:pStyle w:val="Corpodetexto"/>
        <w:spacing w:after="0"/>
        <w:rPr>
          <w:szCs w:val="20"/>
        </w:rPr>
      </w:pPr>
    </w:p>
    <w:p w:rsidR="003C3C4B" w:rsidRPr="00C727C1" w:rsidRDefault="003C3C4B" w:rsidP="00717325">
      <w:pPr>
        <w:pStyle w:val="Corpodetexto"/>
        <w:spacing w:after="0"/>
        <w:rPr>
          <w:szCs w:val="20"/>
        </w:rPr>
      </w:pPr>
    </w:p>
    <w:p w:rsidR="00BA468E" w:rsidRPr="00BA468E" w:rsidRDefault="00BA468E" w:rsidP="00BA468E">
      <w:pPr>
        <w:pStyle w:val="Ttulo"/>
        <w:spacing w:before="0" w:after="0"/>
        <w:rPr>
          <w:b w:val="0"/>
        </w:rPr>
      </w:pPr>
    </w:p>
    <w:p w:rsidR="00E40F1A" w:rsidRPr="00BA468E" w:rsidRDefault="00EF280F" w:rsidP="00BA468E">
      <w:pPr>
        <w:pStyle w:val="Ttulo"/>
        <w:spacing w:before="0" w:after="0"/>
      </w:pPr>
      <w:r w:rsidRPr="00BA468E">
        <w:t>Regras de Negócio</w:t>
      </w:r>
      <w:r w:rsidR="008B29DC" w:rsidRPr="00BA468E">
        <w:t xml:space="preserve"> e Requisitos</w:t>
      </w:r>
    </w:p>
    <w:p w:rsidR="00BA468E" w:rsidRPr="00BA468E" w:rsidRDefault="00BA468E" w:rsidP="00BA468E">
      <w:pPr>
        <w:pStyle w:val="Subttulo"/>
        <w:spacing w:before="0" w:after="0"/>
        <w:rPr>
          <w:i w:val="0"/>
          <w:sz w:val="36"/>
          <w:szCs w:val="36"/>
        </w:rPr>
      </w:pPr>
    </w:p>
    <w:tbl>
      <w:tblPr>
        <w:tblW w:w="8645" w:type="dxa"/>
        <w:tblInd w:w="57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645"/>
      </w:tblGrid>
      <w:tr w:rsidR="00083368" w:rsidRPr="00C43335" w:rsidTr="00BA468E">
        <w:trPr>
          <w:trHeight w:val="308"/>
          <w:tblHeader/>
        </w:trPr>
        <w:tc>
          <w:tcPr>
            <w:tcW w:w="8645" w:type="dxa"/>
            <w:shd w:val="clear" w:color="auto" w:fill="D9ECFF"/>
          </w:tcPr>
          <w:p w:rsidR="00083368" w:rsidRPr="00C43335" w:rsidRDefault="00083368" w:rsidP="00B94CCE">
            <w:pPr>
              <w:pStyle w:val="Ttulo1"/>
              <w:jc w:val="center"/>
              <w:rPr>
                <w:rFonts w:cs="Arial"/>
              </w:rPr>
            </w:pPr>
            <w:r w:rsidRPr="00C43335">
              <w:rPr>
                <w:rFonts w:cs="Arial"/>
              </w:rPr>
              <w:t>Histórico de Mudanças</w:t>
            </w:r>
          </w:p>
        </w:tc>
      </w:tr>
    </w:tbl>
    <w:p w:rsidR="00E40F1A" w:rsidRPr="00BA468E" w:rsidRDefault="00E40F1A" w:rsidP="006C6382">
      <w:pPr>
        <w:pStyle w:val="CorpodeTexto0"/>
        <w:rPr>
          <w:sz w:val="8"/>
          <w:szCs w:val="8"/>
        </w:rPr>
      </w:pPr>
    </w:p>
    <w:tbl>
      <w:tblPr>
        <w:tblW w:w="8647" w:type="dxa"/>
        <w:tblInd w:w="108" w:type="dxa"/>
        <w:tbl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</w:tblBorders>
        <w:tblLayout w:type="fixed"/>
        <w:tblLook w:val="0000" w:firstRow="0" w:lastRow="0" w:firstColumn="0" w:lastColumn="0" w:noHBand="0" w:noVBand="0"/>
      </w:tblPr>
      <w:tblGrid>
        <w:gridCol w:w="1134"/>
        <w:gridCol w:w="1843"/>
        <w:gridCol w:w="4820"/>
        <w:gridCol w:w="850"/>
      </w:tblGrid>
      <w:tr w:rsidR="006259C3" w:rsidRPr="00C43335" w:rsidTr="00B40CCE">
        <w:tc>
          <w:tcPr>
            <w:tcW w:w="1134" w:type="dxa"/>
            <w:tcBorders>
              <w:bottom w:val="single" w:sz="6" w:space="0" w:color="auto"/>
            </w:tcBorders>
            <w:shd w:val="clear" w:color="auto" w:fill="DAEEF3"/>
          </w:tcPr>
          <w:p w:rsidR="006259C3" w:rsidRPr="00C43335" w:rsidRDefault="006259C3" w:rsidP="00B94CCE">
            <w:pPr>
              <w:pStyle w:val="CabealhodeTabela"/>
              <w:rPr>
                <w:rFonts w:ascii="Arial" w:eastAsia="Arial Unicode MS" w:hAnsi="Arial" w:cs="Arial"/>
                <w:sz w:val="18"/>
                <w:szCs w:val="24"/>
              </w:rPr>
            </w:pPr>
            <w:r w:rsidRPr="00C43335">
              <w:rPr>
                <w:rFonts w:ascii="Arial" w:eastAsia="Arial Unicode MS" w:hAnsi="Arial" w:cs="Arial"/>
                <w:sz w:val="18"/>
                <w:szCs w:val="24"/>
              </w:rPr>
              <w:t>Data</w:t>
            </w:r>
          </w:p>
        </w:tc>
        <w:tc>
          <w:tcPr>
            <w:tcW w:w="1843" w:type="dxa"/>
            <w:tcBorders>
              <w:bottom w:val="single" w:sz="6" w:space="0" w:color="auto"/>
            </w:tcBorders>
            <w:shd w:val="clear" w:color="auto" w:fill="DAEEF3"/>
          </w:tcPr>
          <w:p w:rsidR="006259C3" w:rsidRPr="00C43335" w:rsidRDefault="006259C3" w:rsidP="00B94CCE">
            <w:pPr>
              <w:pStyle w:val="CabealhodeTabela"/>
              <w:rPr>
                <w:rFonts w:ascii="Arial" w:eastAsia="Arial Unicode MS" w:hAnsi="Arial" w:cs="Arial"/>
                <w:sz w:val="18"/>
                <w:szCs w:val="24"/>
              </w:rPr>
            </w:pPr>
            <w:r w:rsidRPr="00C43335">
              <w:rPr>
                <w:rFonts w:ascii="Arial" w:eastAsia="Arial Unicode MS" w:hAnsi="Arial" w:cs="Arial"/>
                <w:sz w:val="18"/>
                <w:szCs w:val="24"/>
              </w:rPr>
              <w:t>Autor</w:t>
            </w:r>
          </w:p>
        </w:tc>
        <w:tc>
          <w:tcPr>
            <w:tcW w:w="4820" w:type="dxa"/>
            <w:tcBorders>
              <w:bottom w:val="single" w:sz="6" w:space="0" w:color="auto"/>
            </w:tcBorders>
            <w:shd w:val="clear" w:color="auto" w:fill="DAEEF3"/>
          </w:tcPr>
          <w:p w:rsidR="006259C3" w:rsidRPr="00C43335" w:rsidRDefault="006259C3" w:rsidP="00B94CCE">
            <w:pPr>
              <w:pStyle w:val="CabealhodeTabela"/>
              <w:rPr>
                <w:rFonts w:ascii="Arial" w:eastAsia="Arial Unicode MS" w:hAnsi="Arial" w:cs="Arial"/>
                <w:sz w:val="18"/>
                <w:szCs w:val="24"/>
              </w:rPr>
            </w:pPr>
            <w:r w:rsidRPr="00C43335">
              <w:rPr>
                <w:rFonts w:ascii="Arial" w:eastAsia="Arial Unicode MS" w:hAnsi="Arial" w:cs="Arial"/>
                <w:sz w:val="18"/>
                <w:szCs w:val="24"/>
              </w:rPr>
              <w:t>Descrição</w:t>
            </w:r>
          </w:p>
        </w:tc>
        <w:tc>
          <w:tcPr>
            <w:tcW w:w="850" w:type="dxa"/>
            <w:tcBorders>
              <w:bottom w:val="single" w:sz="6" w:space="0" w:color="auto"/>
            </w:tcBorders>
            <w:shd w:val="clear" w:color="auto" w:fill="DAEEF3"/>
          </w:tcPr>
          <w:p w:rsidR="006259C3" w:rsidRPr="00C43335" w:rsidRDefault="006259C3" w:rsidP="00B94CCE">
            <w:pPr>
              <w:pStyle w:val="CabealhodeTabela"/>
              <w:rPr>
                <w:rFonts w:ascii="Arial" w:eastAsia="Arial Unicode MS" w:hAnsi="Arial" w:cs="Arial"/>
                <w:sz w:val="18"/>
                <w:szCs w:val="24"/>
              </w:rPr>
            </w:pPr>
            <w:r w:rsidRPr="00C43335">
              <w:rPr>
                <w:rFonts w:ascii="Arial" w:eastAsia="Arial Unicode MS" w:hAnsi="Arial" w:cs="Arial"/>
                <w:sz w:val="18"/>
                <w:szCs w:val="24"/>
              </w:rPr>
              <w:t>Versão</w:t>
            </w:r>
          </w:p>
        </w:tc>
      </w:tr>
      <w:tr w:rsidR="006259C3" w:rsidRPr="00C43335" w:rsidTr="00B40CCE">
        <w:tc>
          <w:tcPr>
            <w:tcW w:w="1134" w:type="dxa"/>
          </w:tcPr>
          <w:p w:rsidR="006259C3" w:rsidRPr="00C43335" w:rsidRDefault="0036695A" w:rsidP="00717325">
            <w:pPr>
              <w:pStyle w:val="DetalhedeReviso"/>
              <w:ind w:left="0"/>
              <w:jc w:val="center"/>
              <w:rPr>
                <w:rFonts w:eastAsia="Arial Unicode MS" w:cs="Arial"/>
                <w:sz w:val="18"/>
                <w:szCs w:val="24"/>
              </w:rPr>
            </w:pPr>
            <w:r>
              <w:rPr>
                <w:rFonts w:eastAsia="Arial Unicode MS" w:cs="Arial"/>
                <w:sz w:val="18"/>
                <w:szCs w:val="24"/>
              </w:rPr>
              <w:t>10/02/2016</w:t>
            </w:r>
          </w:p>
        </w:tc>
        <w:tc>
          <w:tcPr>
            <w:tcW w:w="1843" w:type="dxa"/>
          </w:tcPr>
          <w:p w:rsidR="006259C3" w:rsidRPr="00C43335" w:rsidRDefault="0036695A" w:rsidP="00717325">
            <w:pPr>
              <w:pStyle w:val="DetalhedeReviso"/>
              <w:ind w:left="0"/>
              <w:jc w:val="center"/>
              <w:rPr>
                <w:rFonts w:eastAsia="Arial Unicode MS" w:cs="Arial"/>
                <w:sz w:val="18"/>
                <w:szCs w:val="24"/>
              </w:rPr>
            </w:pPr>
            <w:r>
              <w:rPr>
                <w:rFonts w:eastAsia="Arial Unicode MS" w:cs="Arial"/>
                <w:sz w:val="18"/>
                <w:szCs w:val="24"/>
              </w:rPr>
              <w:t>Raphael L. Campos</w:t>
            </w:r>
          </w:p>
        </w:tc>
        <w:tc>
          <w:tcPr>
            <w:tcW w:w="4820" w:type="dxa"/>
          </w:tcPr>
          <w:p w:rsidR="006259C3" w:rsidRPr="00C43335" w:rsidRDefault="006259C3" w:rsidP="00B94CCE">
            <w:pPr>
              <w:pStyle w:val="DetalhedeReviso"/>
              <w:ind w:left="0"/>
              <w:rPr>
                <w:rFonts w:eastAsia="Arial Unicode MS" w:cs="Arial"/>
                <w:sz w:val="18"/>
                <w:szCs w:val="24"/>
              </w:rPr>
            </w:pPr>
            <w:r>
              <w:rPr>
                <w:rFonts w:eastAsia="Arial Unicode MS"/>
                <w:sz w:val="18"/>
                <w:szCs w:val="24"/>
              </w:rPr>
              <w:t>Criação do Documento</w:t>
            </w:r>
          </w:p>
        </w:tc>
        <w:tc>
          <w:tcPr>
            <w:tcW w:w="850" w:type="dxa"/>
          </w:tcPr>
          <w:p w:rsidR="006259C3" w:rsidRPr="00C43335" w:rsidRDefault="006259C3" w:rsidP="00B94CCE">
            <w:pPr>
              <w:pStyle w:val="DetalhedeReviso"/>
              <w:ind w:left="0"/>
              <w:rPr>
                <w:rFonts w:eastAsia="Arial Unicode MS" w:cs="Arial"/>
                <w:sz w:val="18"/>
                <w:szCs w:val="24"/>
              </w:rPr>
            </w:pPr>
            <w:r>
              <w:rPr>
                <w:rFonts w:eastAsia="Arial Unicode MS" w:cs="Arial"/>
                <w:sz w:val="18"/>
                <w:szCs w:val="24"/>
              </w:rPr>
              <w:t>1.0</w:t>
            </w:r>
          </w:p>
        </w:tc>
      </w:tr>
      <w:tr w:rsidR="002769F6" w:rsidRPr="00C43335" w:rsidTr="00B40CCE">
        <w:tc>
          <w:tcPr>
            <w:tcW w:w="1134" w:type="dxa"/>
          </w:tcPr>
          <w:p w:rsidR="002769F6" w:rsidRDefault="0036695A" w:rsidP="00717325">
            <w:pPr>
              <w:pStyle w:val="DetalhedeReviso"/>
              <w:ind w:left="0"/>
              <w:jc w:val="center"/>
              <w:rPr>
                <w:rFonts w:eastAsia="Arial Unicode MS" w:cs="Arial"/>
                <w:sz w:val="18"/>
                <w:szCs w:val="24"/>
              </w:rPr>
            </w:pPr>
            <w:r>
              <w:rPr>
                <w:rFonts w:eastAsia="Arial Unicode MS" w:cs="Arial"/>
                <w:sz w:val="18"/>
                <w:szCs w:val="24"/>
              </w:rPr>
              <w:t>03/10/2016</w:t>
            </w:r>
          </w:p>
        </w:tc>
        <w:tc>
          <w:tcPr>
            <w:tcW w:w="1843" w:type="dxa"/>
          </w:tcPr>
          <w:p w:rsidR="002769F6" w:rsidRDefault="0036695A" w:rsidP="00717325">
            <w:pPr>
              <w:pStyle w:val="DetalhedeReviso"/>
              <w:ind w:left="0"/>
              <w:jc w:val="center"/>
              <w:rPr>
                <w:rFonts w:eastAsia="Arial Unicode MS" w:cs="Arial"/>
                <w:sz w:val="18"/>
                <w:szCs w:val="24"/>
              </w:rPr>
            </w:pPr>
            <w:r>
              <w:rPr>
                <w:rFonts w:eastAsia="Arial Unicode MS" w:cs="Arial"/>
                <w:sz w:val="18"/>
                <w:szCs w:val="24"/>
              </w:rPr>
              <w:t>Raphael L. Campos</w:t>
            </w:r>
          </w:p>
        </w:tc>
        <w:tc>
          <w:tcPr>
            <w:tcW w:w="4820" w:type="dxa"/>
          </w:tcPr>
          <w:p w:rsidR="002769F6" w:rsidRDefault="00FD4564" w:rsidP="00B94CCE">
            <w:pPr>
              <w:pStyle w:val="DetalhedeReviso"/>
              <w:ind w:left="0"/>
              <w:rPr>
                <w:rFonts w:eastAsia="Arial Unicode MS"/>
                <w:sz w:val="18"/>
                <w:szCs w:val="24"/>
              </w:rPr>
            </w:pPr>
            <w:r>
              <w:rPr>
                <w:rFonts w:eastAsia="Arial Unicode MS"/>
                <w:sz w:val="18"/>
                <w:szCs w:val="24"/>
              </w:rPr>
              <w:t>Atualização das Regras de Negócio</w:t>
            </w:r>
          </w:p>
        </w:tc>
        <w:tc>
          <w:tcPr>
            <w:tcW w:w="850" w:type="dxa"/>
          </w:tcPr>
          <w:p w:rsidR="002769F6" w:rsidRDefault="002769F6" w:rsidP="00B94CCE">
            <w:pPr>
              <w:pStyle w:val="DetalhedeReviso"/>
              <w:ind w:left="0"/>
              <w:rPr>
                <w:rFonts w:eastAsia="Arial Unicode MS" w:cs="Arial"/>
                <w:sz w:val="18"/>
                <w:szCs w:val="24"/>
              </w:rPr>
            </w:pPr>
            <w:r>
              <w:rPr>
                <w:rFonts w:eastAsia="Arial Unicode MS" w:cs="Arial"/>
                <w:sz w:val="18"/>
                <w:szCs w:val="24"/>
              </w:rPr>
              <w:t>1.1</w:t>
            </w:r>
          </w:p>
        </w:tc>
      </w:tr>
      <w:tr w:rsidR="001309FA" w:rsidRPr="00C43335" w:rsidTr="00B40CCE">
        <w:tc>
          <w:tcPr>
            <w:tcW w:w="1134" w:type="dxa"/>
          </w:tcPr>
          <w:p w:rsidR="001309FA" w:rsidRDefault="001309FA" w:rsidP="00717325">
            <w:pPr>
              <w:pStyle w:val="DetalhedeReviso"/>
              <w:ind w:left="0"/>
              <w:jc w:val="center"/>
              <w:rPr>
                <w:rFonts w:eastAsia="Arial Unicode MS" w:cs="Arial"/>
                <w:sz w:val="18"/>
                <w:szCs w:val="24"/>
              </w:rPr>
            </w:pPr>
          </w:p>
        </w:tc>
        <w:tc>
          <w:tcPr>
            <w:tcW w:w="1843" w:type="dxa"/>
          </w:tcPr>
          <w:p w:rsidR="001309FA" w:rsidRDefault="001309FA" w:rsidP="00717325">
            <w:pPr>
              <w:pStyle w:val="DetalhedeReviso"/>
              <w:ind w:left="0"/>
              <w:jc w:val="center"/>
              <w:rPr>
                <w:rFonts w:eastAsia="Arial Unicode MS" w:cs="Arial"/>
                <w:sz w:val="18"/>
                <w:szCs w:val="24"/>
              </w:rPr>
            </w:pPr>
          </w:p>
        </w:tc>
        <w:tc>
          <w:tcPr>
            <w:tcW w:w="4820" w:type="dxa"/>
          </w:tcPr>
          <w:p w:rsidR="001309FA" w:rsidRDefault="001309FA" w:rsidP="00B94CCE">
            <w:pPr>
              <w:pStyle w:val="DetalhedeReviso"/>
              <w:ind w:left="0"/>
              <w:rPr>
                <w:rFonts w:eastAsia="Arial Unicode MS"/>
                <w:sz w:val="18"/>
                <w:szCs w:val="24"/>
              </w:rPr>
            </w:pPr>
          </w:p>
        </w:tc>
        <w:tc>
          <w:tcPr>
            <w:tcW w:w="850" w:type="dxa"/>
          </w:tcPr>
          <w:p w:rsidR="001309FA" w:rsidRDefault="001309FA" w:rsidP="00B94CCE">
            <w:pPr>
              <w:pStyle w:val="DetalhedeReviso"/>
              <w:ind w:left="0"/>
              <w:rPr>
                <w:rFonts w:eastAsia="Arial Unicode MS" w:cs="Arial"/>
                <w:sz w:val="18"/>
                <w:szCs w:val="24"/>
              </w:rPr>
            </w:pPr>
            <w:bookmarkStart w:id="0" w:name="_GoBack"/>
            <w:bookmarkEnd w:id="0"/>
          </w:p>
        </w:tc>
      </w:tr>
    </w:tbl>
    <w:p w:rsidR="00793B09" w:rsidRPr="00BA468E" w:rsidRDefault="00793B09" w:rsidP="006C6382">
      <w:pPr>
        <w:pStyle w:val="CorpodeTexto0"/>
        <w:rPr>
          <w:sz w:val="28"/>
          <w:szCs w:val="28"/>
        </w:rPr>
      </w:pPr>
    </w:p>
    <w:tbl>
      <w:tblPr>
        <w:tblW w:w="8601" w:type="dxa"/>
        <w:tblInd w:w="103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2690"/>
        <w:gridCol w:w="5911"/>
      </w:tblGrid>
      <w:tr w:rsidR="008B29DC" w:rsidTr="00BA468E">
        <w:trPr>
          <w:trHeight w:val="146"/>
        </w:trPr>
        <w:tc>
          <w:tcPr>
            <w:tcW w:w="2690" w:type="dxa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vAlign w:val="center"/>
          </w:tcPr>
          <w:p w:rsidR="008B29DC" w:rsidRPr="006567A6" w:rsidRDefault="008B29DC" w:rsidP="00825219">
            <w:pPr>
              <w:pStyle w:val="Contedodatabela"/>
              <w:spacing w:line="360" w:lineRule="auto"/>
              <w:rPr>
                <w:b/>
              </w:rPr>
            </w:pPr>
            <w:r w:rsidRPr="006567A6">
              <w:rPr>
                <w:b/>
              </w:rPr>
              <w:t>Objetivo deste Documento</w:t>
            </w:r>
          </w:p>
        </w:tc>
        <w:tc>
          <w:tcPr>
            <w:tcW w:w="591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</w:tcPr>
          <w:p w:rsidR="008B29DC" w:rsidRDefault="008B29DC" w:rsidP="00825219">
            <w:pPr>
              <w:pStyle w:val="Contedodatabela"/>
              <w:spacing w:line="360" w:lineRule="auto"/>
            </w:pPr>
          </w:p>
        </w:tc>
      </w:tr>
      <w:tr w:rsidR="008B29DC" w:rsidTr="00BA468E">
        <w:trPr>
          <w:trHeight w:val="146"/>
        </w:trPr>
        <w:tc>
          <w:tcPr>
            <w:tcW w:w="8601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8B29DC" w:rsidRPr="00EF280F" w:rsidRDefault="008B29DC" w:rsidP="00825219">
            <w:pPr>
              <w:widowControl/>
              <w:suppressAutoHyphens w:val="0"/>
              <w:spacing w:line="360" w:lineRule="auto"/>
            </w:pPr>
            <w:r w:rsidRPr="00452F1D">
              <w:t xml:space="preserve">Este documento tem como finalidade a apresentação </w:t>
            </w:r>
            <w:r w:rsidR="001E4B60">
              <w:t>da</w:t>
            </w:r>
            <w:r>
              <w:t>s regras de negócio</w:t>
            </w:r>
            <w:r w:rsidR="001E4B60">
              <w:t xml:space="preserve"> e dos requisitos do sistema</w:t>
            </w:r>
          </w:p>
        </w:tc>
      </w:tr>
    </w:tbl>
    <w:p w:rsidR="008B29DC" w:rsidRPr="00BA468E" w:rsidRDefault="008B29DC" w:rsidP="006C6382">
      <w:pPr>
        <w:pStyle w:val="CorpodeTexto0"/>
        <w:rPr>
          <w:sz w:val="28"/>
          <w:szCs w:val="28"/>
        </w:rPr>
      </w:pPr>
    </w:p>
    <w:tbl>
      <w:tblPr>
        <w:tblW w:w="8601" w:type="dxa"/>
        <w:tblInd w:w="103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2690"/>
        <w:gridCol w:w="5911"/>
      </w:tblGrid>
      <w:tr w:rsidR="008B29DC" w:rsidTr="00BA468E">
        <w:trPr>
          <w:trHeight w:val="146"/>
        </w:trPr>
        <w:tc>
          <w:tcPr>
            <w:tcW w:w="2690" w:type="dxa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vAlign w:val="center"/>
          </w:tcPr>
          <w:p w:rsidR="008B29DC" w:rsidRPr="006567A6" w:rsidRDefault="008B29DC" w:rsidP="00825219">
            <w:pPr>
              <w:pStyle w:val="Contedodatabela"/>
              <w:spacing w:line="360" w:lineRule="auto"/>
              <w:rPr>
                <w:b/>
              </w:rPr>
            </w:pPr>
            <w:r>
              <w:rPr>
                <w:b/>
              </w:rPr>
              <w:t>Requisitos</w:t>
            </w:r>
            <w:r w:rsidR="00696D37">
              <w:rPr>
                <w:b/>
              </w:rPr>
              <w:t xml:space="preserve"> Funcionais</w:t>
            </w:r>
          </w:p>
        </w:tc>
        <w:tc>
          <w:tcPr>
            <w:tcW w:w="591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</w:tcPr>
          <w:p w:rsidR="008B29DC" w:rsidRDefault="008B29DC" w:rsidP="00825219">
            <w:pPr>
              <w:pStyle w:val="Contedodatabela"/>
              <w:spacing w:line="360" w:lineRule="auto"/>
            </w:pPr>
          </w:p>
        </w:tc>
      </w:tr>
      <w:tr w:rsidR="008B29DC" w:rsidTr="00BA468E">
        <w:trPr>
          <w:trHeight w:val="146"/>
        </w:trPr>
        <w:tc>
          <w:tcPr>
            <w:tcW w:w="8601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9C7B0C" w:rsidRPr="00721662" w:rsidRDefault="009C7B0C" w:rsidP="00910D62">
            <w:pPr>
              <w:spacing w:before="100" w:beforeAutospacing="1" w:line="360" w:lineRule="auto"/>
              <w:jc w:val="both"/>
            </w:pPr>
          </w:p>
        </w:tc>
      </w:tr>
    </w:tbl>
    <w:p w:rsidR="008B29DC" w:rsidRPr="00BA468E" w:rsidRDefault="008B29DC" w:rsidP="006C6382">
      <w:pPr>
        <w:pStyle w:val="CorpodeTexto0"/>
        <w:rPr>
          <w:sz w:val="28"/>
          <w:szCs w:val="28"/>
        </w:rPr>
      </w:pPr>
    </w:p>
    <w:tbl>
      <w:tblPr>
        <w:tblW w:w="8601" w:type="dxa"/>
        <w:tblInd w:w="103" w:type="dxa"/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2690"/>
        <w:gridCol w:w="5911"/>
      </w:tblGrid>
      <w:tr w:rsidR="00696D37" w:rsidTr="00BA468E">
        <w:trPr>
          <w:trHeight w:val="146"/>
        </w:trPr>
        <w:tc>
          <w:tcPr>
            <w:tcW w:w="2690" w:type="dxa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vAlign w:val="center"/>
          </w:tcPr>
          <w:p w:rsidR="00696D37" w:rsidRPr="006567A6" w:rsidRDefault="00696D37" w:rsidP="007E0CE7">
            <w:pPr>
              <w:pStyle w:val="Contedodatabela"/>
              <w:spacing w:line="360" w:lineRule="auto"/>
              <w:rPr>
                <w:b/>
              </w:rPr>
            </w:pPr>
            <w:r>
              <w:rPr>
                <w:b/>
              </w:rPr>
              <w:t>Requisitos Não Funcionais</w:t>
            </w:r>
          </w:p>
        </w:tc>
        <w:tc>
          <w:tcPr>
            <w:tcW w:w="5911" w:type="dxa"/>
            <w:tcBorders>
              <w:left w:val="single" w:sz="1" w:space="0" w:color="000000"/>
              <w:bottom w:val="single" w:sz="1" w:space="0" w:color="000000"/>
            </w:tcBorders>
            <w:shd w:val="clear" w:color="auto" w:fill="D9ECFF"/>
          </w:tcPr>
          <w:p w:rsidR="00696D37" w:rsidRDefault="00696D37" w:rsidP="007E0CE7">
            <w:pPr>
              <w:pStyle w:val="Contedodatabela"/>
              <w:spacing w:line="360" w:lineRule="auto"/>
            </w:pPr>
          </w:p>
        </w:tc>
      </w:tr>
      <w:tr w:rsidR="00696D37" w:rsidTr="00BA468E">
        <w:trPr>
          <w:trHeight w:val="146"/>
        </w:trPr>
        <w:tc>
          <w:tcPr>
            <w:tcW w:w="8601" w:type="dxa"/>
            <w:gridSpan w:val="2"/>
            <w:tcBorders>
              <w:left w:val="single" w:sz="1" w:space="0" w:color="000000"/>
              <w:bottom w:val="single" w:sz="1" w:space="0" w:color="000000"/>
              <w:right w:val="single" w:sz="1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696D37" w:rsidRPr="00721662" w:rsidRDefault="008372BA" w:rsidP="004A77E0">
            <w:pPr>
              <w:spacing w:before="100" w:beforeAutospacing="1" w:line="360" w:lineRule="auto"/>
              <w:jc w:val="both"/>
            </w:pPr>
            <w:r w:rsidRPr="008372BA">
              <w:t xml:space="preserve"> </w:t>
            </w:r>
            <w:bookmarkStart w:id="1" w:name="RNF001"/>
            <w:r w:rsidR="001A093A" w:rsidRPr="001A093A">
              <w:rPr>
                <w:b/>
              </w:rPr>
              <w:t>RNF001</w:t>
            </w:r>
            <w:bookmarkEnd w:id="1"/>
            <w:r w:rsidR="001A093A">
              <w:t xml:space="preserve"> – O sistema deve manter a sessão do usuário aberta durante 10 (dez) minutos.</w:t>
            </w:r>
          </w:p>
        </w:tc>
      </w:tr>
    </w:tbl>
    <w:p w:rsidR="00696D37" w:rsidRPr="00BA468E" w:rsidRDefault="00696D37" w:rsidP="006C6382">
      <w:pPr>
        <w:pStyle w:val="CorpodeTexto0"/>
        <w:rPr>
          <w:sz w:val="28"/>
          <w:szCs w:val="28"/>
        </w:rPr>
      </w:pPr>
    </w:p>
    <w:tbl>
      <w:tblPr>
        <w:tblW w:w="8601" w:type="dxa"/>
        <w:tblInd w:w="105" w:type="dxa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2690"/>
        <w:gridCol w:w="5911"/>
      </w:tblGrid>
      <w:tr w:rsidR="008B29DC" w:rsidTr="00D264C8">
        <w:trPr>
          <w:trHeight w:val="146"/>
        </w:trPr>
        <w:tc>
          <w:tcPr>
            <w:tcW w:w="2690" w:type="dxa"/>
            <w:tcBorders>
              <w:top w:val="single" w:sz="1" w:space="0" w:color="000000"/>
              <w:left w:val="single" w:sz="1" w:space="0" w:color="000000"/>
            </w:tcBorders>
            <w:shd w:val="clear" w:color="auto" w:fill="E6E6E6"/>
            <w:vAlign w:val="center"/>
          </w:tcPr>
          <w:p w:rsidR="008B29DC" w:rsidRPr="006567A6" w:rsidRDefault="008B29DC" w:rsidP="00825219">
            <w:pPr>
              <w:pStyle w:val="Contedodatabela"/>
              <w:spacing w:line="360" w:lineRule="auto"/>
              <w:rPr>
                <w:b/>
              </w:rPr>
            </w:pPr>
            <w:r>
              <w:rPr>
                <w:b/>
              </w:rPr>
              <w:t>Regras de Negócio</w:t>
            </w:r>
          </w:p>
        </w:tc>
        <w:tc>
          <w:tcPr>
            <w:tcW w:w="5911" w:type="dxa"/>
            <w:tcBorders>
              <w:left w:val="single" w:sz="1" w:space="0" w:color="000000"/>
            </w:tcBorders>
            <w:shd w:val="clear" w:color="auto" w:fill="D9ECFF"/>
          </w:tcPr>
          <w:p w:rsidR="008B29DC" w:rsidRDefault="008B29DC" w:rsidP="00825219">
            <w:pPr>
              <w:pStyle w:val="Contedodatabela"/>
              <w:spacing w:line="360" w:lineRule="auto"/>
            </w:pPr>
          </w:p>
        </w:tc>
      </w:tr>
      <w:tr w:rsidR="008B29DC" w:rsidTr="00D264C8">
        <w:trPr>
          <w:trHeight w:val="146"/>
        </w:trPr>
        <w:tc>
          <w:tcPr>
            <w:tcW w:w="8601" w:type="dxa"/>
            <w:gridSpan w:val="2"/>
            <w:tcBorders>
              <w:left w:val="single" w:sz="2" w:space="0" w:color="000000"/>
              <w:bottom w:val="single" w:sz="4" w:space="0" w:color="auto"/>
              <w:right w:val="single" w:sz="2" w:space="0" w:color="000000"/>
            </w:tcBorders>
            <w:tcMar>
              <w:top w:w="55" w:type="dxa"/>
              <w:left w:w="55" w:type="dxa"/>
              <w:bottom w:w="55" w:type="dxa"/>
              <w:right w:w="55" w:type="dxa"/>
            </w:tcMar>
            <w:vAlign w:val="center"/>
          </w:tcPr>
          <w:p w:rsidR="001053D8" w:rsidRDefault="006D2641" w:rsidP="006D2641">
            <w:pPr>
              <w:spacing w:before="100" w:beforeAutospacing="1" w:line="360" w:lineRule="auto"/>
              <w:jc w:val="both"/>
            </w:pPr>
            <w:bookmarkStart w:id="2" w:name="RN001"/>
            <w:r>
              <w:rPr>
                <w:b/>
              </w:rPr>
              <w:t>RN001</w:t>
            </w:r>
            <w:bookmarkEnd w:id="2"/>
            <w:r>
              <w:t xml:space="preserve"> </w:t>
            </w:r>
            <w:r w:rsidR="001053D8">
              <w:t>Quando um ou mais campos obrigatórios não forem preenchidos, o sistema deverá apresentar uma mensagem de erro conforme mensagem do fluxo de exceção.</w:t>
            </w:r>
          </w:p>
          <w:p w:rsidR="006D2641" w:rsidRDefault="001053D8" w:rsidP="006D2641">
            <w:pPr>
              <w:spacing w:before="100" w:beforeAutospacing="1" w:line="360" w:lineRule="auto"/>
              <w:jc w:val="both"/>
            </w:pPr>
            <w:bookmarkStart w:id="3" w:name="RN002"/>
            <w:r>
              <w:rPr>
                <w:b/>
              </w:rPr>
              <w:t>RN002</w:t>
            </w:r>
            <w:bookmarkEnd w:id="3"/>
            <w:r>
              <w:t xml:space="preserve"> </w:t>
            </w:r>
            <w:r w:rsidR="00BA2831">
              <w:t xml:space="preserve">Se o </w:t>
            </w:r>
            <w:r w:rsidR="00E1529D">
              <w:t xml:space="preserve">formato </w:t>
            </w:r>
            <w:r w:rsidR="00BA2831">
              <w:t>do e-mail informado for in</w:t>
            </w:r>
            <w:r w:rsidR="00E1529D">
              <w:t xml:space="preserve">válido, </w:t>
            </w:r>
            <w:r w:rsidR="00BA2831">
              <w:t>o sistema deverá apresentar uma mensagem de erro conforme mensagem do fluxo de exceção. Um e-mail no formato válido é aquele que contém</w:t>
            </w:r>
            <w:r>
              <w:t xml:space="preserve"> em seu conteúdo</w:t>
            </w:r>
            <w:r w:rsidR="000C48EC">
              <w:t xml:space="preserve"> o caractere “@” precedido por uma sequencia de caracteres e sucedido por um domínio.</w:t>
            </w:r>
          </w:p>
          <w:p w:rsidR="00A04E9D" w:rsidRDefault="006D2641" w:rsidP="007F7E9A">
            <w:pPr>
              <w:spacing w:before="100" w:beforeAutospacing="1" w:line="360" w:lineRule="auto"/>
              <w:jc w:val="both"/>
            </w:pPr>
            <w:bookmarkStart w:id="4" w:name="RN003"/>
            <w:r>
              <w:rPr>
                <w:b/>
              </w:rPr>
              <w:t>RN003</w:t>
            </w:r>
            <w:bookmarkEnd w:id="4"/>
            <w:r>
              <w:t xml:space="preserve"> </w:t>
            </w:r>
            <w:r w:rsidR="00177809">
              <w:t xml:space="preserve">Se o e-mail informado não for encontrado e/ou a senha informada não conferir com a senha do usuário, </w:t>
            </w:r>
            <w:r w:rsidR="00BA2831">
              <w:t>o sistema deverá apresentar uma mensagem de erro conforme mensagem do fluxo de exceção</w:t>
            </w:r>
            <w:r w:rsidR="00177809">
              <w:t>.</w:t>
            </w:r>
          </w:p>
          <w:p w:rsidR="0037296D" w:rsidRDefault="0037296D" w:rsidP="0037296D">
            <w:pPr>
              <w:spacing w:before="100" w:beforeAutospacing="1" w:line="360" w:lineRule="auto"/>
              <w:jc w:val="both"/>
            </w:pPr>
            <w:bookmarkStart w:id="5" w:name="RN007"/>
            <w:r>
              <w:rPr>
                <w:b/>
              </w:rPr>
              <w:t>RN00</w:t>
            </w:r>
            <w:bookmarkEnd w:id="5"/>
            <w:r w:rsidR="0036695A">
              <w:rPr>
                <w:b/>
              </w:rPr>
              <w:t>4</w:t>
            </w:r>
            <w:r w:rsidRPr="0037296D">
              <w:t xml:space="preserve"> Quando uma consulta não retornar registro(s), o sistema deve apresentar uma mensagem de erro conforme mensagem do fluxo de exceção.</w:t>
            </w:r>
          </w:p>
          <w:p w:rsidR="00AC32A6" w:rsidRDefault="004C56A5" w:rsidP="007D3747">
            <w:pPr>
              <w:spacing w:before="100" w:beforeAutospacing="1" w:line="360" w:lineRule="auto"/>
              <w:jc w:val="both"/>
            </w:pPr>
            <w:bookmarkStart w:id="6" w:name="RN036"/>
            <w:r w:rsidRPr="004C56A5">
              <w:rPr>
                <w:b/>
              </w:rPr>
              <w:lastRenderedPageBreak/>
              <w:t>R</w:t>
            </w:r>
            <w:r w:rsidR="00CD2E5F">
              <w:rPr>
                <w:b/>
              </w:rPr>
              <w:t>N0</w:t>
            </w:r>
            <w:bookmarkEnd w:id="6"/>
            <w:r w:rsidR="00CD2E5F">
              <w:rPr>
                <w:b/>
              </w:rPr>
              <w:t>05</w:t>
            </w:r>
            <w:r>
              <w:t xml:space="preserve"> </w:t>
            </w:r>
            <w:r w:rsidRPr="004C56A5">
              <w:t>Os campos CPF e/ou CNPJ deverão possuir o dígito verificador valido de acordo com o cálculo de MOD (11).</w:t>
            </w:r>
            <w:r w:rsidR="0017170D">
              <w:t xml:space="preserve"> Vide: </w:t>
            </w:r>
            <w:hyperlink r:id="rId10" w:anchor="M.C3.B3dulo_11" w:history="1">
              <w:r w:rsidR="0017170D" w:rsidRPr="008608E2">
                <w:rPr>
                  <w:rStyle w:val="Hyperlink"/>
                </w:rPr>
                <w:t>http://pt.wikipedia.org/wiki/D%C3%ADgito_verificador#M.C3.B3dulo_11</w:t>
              </w:r>
            </w:hyperlink>
            <w:r w:rsidR="0017170D">
              <w:t xml:space="preserve"> </w:t>
            </w:r>
          </w:p>
          <w:p w:rsidR="00D264C8" w:rsidRPr="007F7E9A" w:rsidRDefault="00D264C8" w:rsidP="007D3747">
            <w:pPr>
              <w:spacing w:before="100" w:beforeAutospacing="1" w:line="360" w:lineRule="auto"/>
              <w:jc w:val="both"/>
            </w:pPr>
          </w:p>
        </w:tc>
      </w:tr>
    </w:tbl>
    <w:p w:rsidR="008B29DC" w:rsidRDefault="008B29DC" w:rsidP="006C6382">
      <w:pPr>
        <w:pStyle w:val="CorpodeTexto0"/>
        <w:rPr>
          <w:sz w:val="28"/>
          <w:szCs w:val="28"/>
        </w:rPr>
      </w:pPr>
    </w:p>
    <w:tbl>
      <w:tblPr>
        <w:tblW w:w="8647" w:type="dxa"/>
        <w:tblInd w:w="55" w:type="dxa"/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8647"/>
      </w:tblGrid>
      <w:tr w:rsidR="00BA468E" w:rsidRPr="00867410" w:rsidTr="00E97617">
        <w:trPr>
          <w:cantSplit/>
          <w:tblHeader/>
        </w:trPr>
        <w:tc>
          <w:tcPr>
            <w:tcW w:w="8647" w:type="dxa"/>
            <w:shd w:val="clear" w:color="auto" w:fill="D9ECFF"/>
          </w:tcPr>
          <w:p w:rsidR="00BA468E" w:rsidRPr="006766CA" w:rsidRDefault="00BA468E" w:rsidP="00E97617">
            <w:pPr>
              <w:pStyle w:val="Ttulo1"/>
              <w:jc w:val="center"/>
              <w:rPr>
                <w:rFonts w:cs="Arial"/>
                <w:sz w:val="22"/>
                <w:szCs w:val="22"/>
              </w:rPr>
            </w:pPr>
            <w:r w:rsidRPr="006766CA">
              <w:rPr>
                <w:rFonts w:cs="Arial"/>
                <w:sz w:val="22"/>
                <w:szCs w:val="22"/>
              </w:rPr>
              <w:t>Aprovação do Documento</w:t>
            </w:r>
          </w:p>
        </w:tc>
      </w:tr>
    </w:tbl>
    <w:p w:rsidR="00BA468E" w:rsidRPr="001C3207" w:rsidRDefault="00BA468E" w:rsidP="00BA468E">
      <w:pPr>
        <w:pStyle w:val="TTULO0"/>
        <w:spacing w:before="0" w:after="0"/>
        <w:rPr>
          <w:rFonts w:ascii="Arial" w:hAnsi="Arial" w:cs="Arial"/>
          <w:sz w:val="8"/>
          <w:szCs w:val="8"/>
        </w:rPr>
      </w:pPr>
    </w:p>
    <w:tbl>
      <w:tblPr>
        <w:tblW w:w="864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7087"/>
      </w:tblGrid>
      <w:tr w:rsidR="00BA468E" w:rsidRPr="00B45A17" w:rsidTr="00394717">
        <w:trPr>
          <w:cantSplit/>
        </w:trPr>
        <w:tc>
          <w:tcPr>
            <w:tcW w:w="1560" w:type="dxa"/>
            <w:tcBorders>
              <w:right w:val="nil"/>
            </w:tcBorders>
            <w:shd w:val="clear" w:color="auto" w:fill="E6E6E6"/>
            <w:vAlign w:val="center"/>
          </w:tcPr>
          <w:p w:rsidR="00BA468E" w:rsidRPr="00B45A17" w:rsidRDefault="00BA468E" w:rsidP="00E97617">
            <w:pPr>
              <w:pStyle w:val="Contedodatabela"/>
              <w:keepNext/>
              <w:rPr>
                <w:rFonts w:cs="Arial"/>
                <w:b/>
              </w:rPr>
            </w:pPr>
            <w:r w:rsidRPr="00B45A17">
              <w:rPr>
                <w:rFonts w:cs="Arial"/>
                <w:b/>
              </w:rPr>
              <w:t>Preenchido por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468E" w:rsidRPr="00B45A17" w:rsidRDefault="0036695A" w:rsidP="00CD2E5F">
            <w:pPr>
              <w:pStyle w:val="Contedodatabela"/>
              <w:rPr>
                <w:rFonts w:cs="Arial"/>
              </w:rPr>
            </w:pPr>
            <w:r>
              <w:rPr>
                <w:rFonts w:cs="Arial"/>
              </w:rPr>
              <w:t>Raphael L. Campos</w:t>
            </w:r>
            <w:r w:rsidR="007F7E9A" w:rsidRPr="005F776F">
              <w:rPr>
                <w:rFonts w:cs="Arial"/>
              </w:rPr>
              <w:t xml:space="preserve"> </w:t>
            </w:r>
          </w:p>
        </w:tc>
      </w:tr>
    </w:tbl>
    <w:p w:rsidR="00BA468E" w:rsidRPr="00B45A17" w:rsidRDefault="00BA468E" w:rsidP="00BA468E">
      <w:pPr>
        <w:pStyle w:val="TTULO0"/>
        <w:spacing w:before="0" w:after="0"/>
        <w:rPr>
          <w:rFonts w:ascii="Arial" w:hAnsi="Arial" w:cs="Arial"/>
          <w:sz w:val="8"/>
          <w:szCs w:val="8"/>
        </w:rPr>
      </w:pPr>
    </w:p>
    <w:tbl>
      <w:tblPr>
        <w:tblW w:w="8647" w:type="dxa"/>
        <w:tblInd w:w="55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55" w:type="dxa"/>
          <w:left w:w="55" w:type="dxa"/>
          <w:bottom w:w="55" w:type="dxa"/>
          <w:right w:w="55" w:type="dxa"/>
        </w:tblCellMar>
        <w:tblLook w:val="0000" w:firstRow="0" w:lastRow="0" w:firstColumn="0" w:lastColumn="0" w:noHBand="0" w:noVBand="0"/>
      </w:tblPr>
      <w:tblGrid>
        <w:gridCol w:w="1560"/>
        <w:gridCol w:w="7087"/>
      </w:tblGrid>
      <w:tr w:rsidR="00BA468E" w:rsidRPr="00B45A17" w:rsidTr="00394717">
        <w:trPr>
          <w:cantSplit/>
        </w:trPr>
        <w:tc>
          <w:tcPr>
            <w:tcW w:w="1560" w:type="dxa"/>
            <w:tcBorders>
              <w:right w:val="nil"/>
            </w:tcBorders>
            <w:shd w:val="clear" w:color="auto" w:fill="E6E6E6"/>
            <w:vAlign w:val="center"/>
          </w:tcPr>
          <w:p w:rsidR="00BA468E" w:rsidRPr="00B45A17" w:rsidRDefault="00F96848" w:rsidP="00E97617">
            <w:pPr>
              <w:pStyle w:val="Contedodatabela"/>
              <w:keepNext/>
              <w:rPr>
                <w:rFonts w:cs="Arial"/>
                <w:b/>
              </w:rPr>
            </w:pPr>
            <w:r w:rsidRPr="00B45A17">
              <w:rPr>
                <w:rFonts w:cs="Arial"/>
                <w:b/>
              </w:rPr>
              <w:t>E-mail</w:t>
            </w:r>
          </w:p>
        </w:tc>
        <w:tc>
          <w:tcPr>
            <w:tcW w:w="7087" w:type="dxa"/>
            <w:tcBorders>
              <w:top w:val="single" w:sz="4" w:space="0" w:color="auto"/>
              <w:left w:val="nil"/>
              <w:bottom w:val="single" w:sz="4" w:space="0" w:color="auto"/>
              <w:right w:val="single" w:sz="4" w:space="0" w:color="auto"/>
            </w:tcBorders>
          </w:tcPr>
          <w:p w:rsidR="00BA468E" w:rsidRPr="00B45A17" w:rsidRDefault="00CD2E5F" w:rsidP="00CD2E5F">
            <w:pPr>
              <w:pStyle w:val="Contedodatabela"/>
              <w:rPr>
                <w:rFonts w:cs="Arial"/>
              </w:rPr>
            </w:pPr>
            <w:r>
              <w:t>raphaellc@unisinos.br</w:t>
            </w:r>
            <w:hyperlink r:id="rId11" w:history="1"/>
          </w:p>
        </w:tc>
      </w:tr>
    </w:tbl>
    <w:p w:rsidR="00BA468E" w:rsidRPr="001C3207" w:rsidRDefault="00BA468E" w:rsidP="00BA468E">
      <w:pPr>
        <w:pStyle w:val="TTULO0"/>
        <w:spacing w:before="0" w:after="0"/>
        <w:rPr>
          <w:rFonts w:ascii="Arial" w:hAnsi="Arial" w:cs="Arial"/>
          <w:sz w:val="8"/>
          <w:szCs w:val="8"/>
        </w:rPr>
      </w:pPr>
    </w:p>
    <w:tbl>
      <w:tblPr>
        <w:tblW w:w="8647" w:type="dxa"/>
        <w:tblInd w:w="57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28" w:type="dxa"/>
          <w:left w:w="57" w:type="dxa"/>
          <w:bottom w:w="28" w:type="dxa"/>
          <w:right w:w="57" w:type="dxa"/>
        </w:tblCellMar>
        <w:tblLook w:val="0000" w:firstRow="0" w:lastRow="0" w:firstColumn="0" w:lastColumn="0" w:noHBand="0" w:noVBand="0"/>
      </w:tblPr>
      <w:tblGrid>
        <w:gridCol w:w="4323"/>
        <w:gridCol w:w="2340"/>
        <w:gridCol w:w="1984"/>
      </w:tblGrid>
      <w:tr w:rsidR="00BA468E" w:rsidRPr="008B5C96" w:rsidTr="00F3361B">
        <w:trPr>
          <w:trHeight w:val="267"/>
        </w:trPr>
        <w:tc>
          <w:tcPr>
            <w:tcW w:w="6663" w:type="dxa"/>
            <w:gridSpan w:val="2"/>
            <w:tcBorders>
              <w:top w:val="single" w:sz="4" w:space="0" w:color="auto"/>
              <w:left w:val="single" w:sz="4" w:space="0" w:color="auto"/>
              <w:bottom w:val="nil"/>
              <w:right w:val="single" w:sz="4" w:space="0" w:color="auto"/>
            </w:tcBorders>
            <w:shd w:val="clear" w:color="auto" w:fill="E6E6E6"/>
            <w:vAlign w:val="center"/>
          </w:tcPr>
          <w:p w:rsidR="00BA468E" w:rsidRPr="008B5C96" w:rsidRDefault="00BA468E" w:rsidP="00CD2E5F">
            <w:pPr>
              <w:pStyle w:val="Contedodatabela"/>
              <w:spacing w:line="360" w:lineRule="auto"/>
              <w:rPr>
                <w:rFonts w:cs="Arial"/>
                <w:b/>
              </w:rPr>
            </w:pPr>
            <w:r>
              <w:rPr>
                <w:rFonts w:cs="Arial"/>
                <w:b/>
              </w:rPr>
              <w:t xml:space="preserve">Assinaturas </w:t>
            </w:r>
            <w:proofErr w:type="spellStart"/>
            <w:r w:rsidR="00CD2E5F">
              <w:rPr>
                <w:rFonts w:cs="Arial"/>
                <w:b/>
              </w:rPr>
              <w:t>Unisinos</w:t>
            </w:r>
            <w:proofErr w:type="spellEnd"/>
          </w:p>
        </w:tc>
        <w:tc>
          <w:tcPr>
            <w:tcW w:w="1984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shd w:val="clear" w:color="auto" w:fill="D9ECFF"/>
          </w:tcPr>
          <w:p w:rsidR="00BA468E" w:rsidRPr="008B5C96" w:rsidRDefault="00BA468E" w:rsidP="00E97617">
            <w:pPr>
              <w:pStyle w:val="Contedodatabela"/>
              <w:keepNext/>
              <w:rPr>
                <w:rFonts w:cs="Arial"/>
              </w:rPr>
            </w:pPr>
          </w:p>
        </w:tc>
      </w:tr>
      <w:tr w:rsidR="008E74E7" w:rsidRPr="00EB786D" w:rsidTr="00F3361B">
        <w:trPr>
          <w:trHeight w:val="460"/>
        </w:trPr>
        <w:tc>
          <w:tcPr>
            <w:tcW w:w="4323" w:type="dxa"/>
            <w:tcBorders>
              <w:top w:val="nil"/>
              <w:left w:val="single" w:sz="4" w:space="0" w:color="auto"/>
              <w:bottom w:val="nil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74E7" w:rsidRDefault="008E74E7" w:rsidP="0084792F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</w:p>
          <w:p w:rsidR="008E74E7" w:rsidRDefault="008E74E7" w:rsidP="0084792F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</w:p>
          <w:p w:rsidR="008E74E7" w:rsidRDefault="008E74E7" w:rsidP="0084792F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</w:p>
          <w:p w:rsidR="008E74E7" w:rsidRDefault="008E74E7" w:rsidP="0084792F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Data: ____/____/____</w:t>
            </w:r>
          </w:p>
          <w:p w:rsidR="008E74E7" w:rsidRDefault="008E74E7" w:rsidP="0084792F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</w:p>
          <w:p w:rsidR="008E74E7" w:rsidRDefault="008E74E7" w:rsidP="0084792F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</w:p>
          <w:p w:rsidR="008E74E7" w:rsidRDefault="008E74E7" w:rsidP="0084792F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</w:p>
          <w:p w:rsidR="008E74E7" w:rsidRDefault="00CD2E5F" w:rsidP="0084792F">
            <w:pPr>
              <w:pStyle w:val="Contedodatabela"/>
              <w:keepNext/>
              <w:jc w:val="center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>Raphael L. Campos</w:t>
            </w:r>
          </w:p>
          <w:p w:rsidR="008E74E7" w:rsidRPr="00E22C45" w:rsidRDefault="00CD2E5F" w:rsidP="0084792F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Professor</w:t>
            </w:r>
          </w:p>
          <w:p w:rsidR="008E74E7" w:rsidRDefault="008E74E7" w:rsidP="00CD2E5F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</w:p>
        </w:tc>
        <w:tc>
          <w:tcPr>
            <w:tcW w:w="4324" w:type="dxa"/>
            <w:gridSpan w:val="2"/>
            <w:tcBorders>
              <w:top w:val="nil"/>
              <w:left w:val="nil"/>
              <w:bottom w:val="nil"/>
            </w:tcBorders>
          </w:tcPr>
          <w:p w:rsidR="008E74E7" w:rsidRDefault="008E74E7" w:rsidP="0084792F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</w:p>
          <w:p w:rsidR="008E74E7" w:rsidRPr="00B535A3" w:rsidRDefault="008E74E7" w:rsidP="0084792F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</w:p>
          <w:p w:rsidR="008E74E7" w:rsidRPr="00B535A3" w:rsidRDefault="008E74E7" w:rsidP="0084792F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</w:p>
          <w:p w:rsidR="008E74E7" w:rsidRDefault="008E74E7" w:rsidP="0084792F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Data: ____/____/____</w:t>
            </w:r>
          </w:p>
          <w:p w:rsidR="008E74E7" w:rsidRDefault="008E74E7" w:rsidP="0084792F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</w:p>
          <w:p w:rsidR="008E74E7" w:rsidRDefault="008E74E7" w:rsidP="0084792F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</w:p>
          <w:p w:rsidR="008E74E7" w:rsidRDefault="008E74E7" w:rsidP="0084792F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</w:p>
          <w:p w:rsidR="008E74E7" w:rsidRDefault="00CD2E5F" w:rsidP="0084792F">
            <w:pPr>
              <w:pStyle w:val="Contedodatabela"/>
              <w:keepNext/>
              <w:jc w:val="center"/>
              <w:rPr>
                <w:rFonts w:cs="Arial"/>
                <w:b/>
                <w:szCs w:val="18"/>
              </w:rPr>
            </w:pPr>
            <w:r>
              <w:rPr>
                <w:rFonts w:cs="Arial"/>
                <w:b/>
                <w:szCs w:val="18"/>
              </w:rPr>
              <w:t xml:space="preserve">Tatiane </w:t>
            </w:r>
            <w:proofErr w:type="spellStart"/>
            <w:r>
              <w:rPr>
                <w:rFonts w:cs="Arial"/>
                <w:b/>
                <w:szCs w:val="18"/>
              </w:rPr>
              <w:t>Coreixas</w:t>
            </w:r>
            <w:proofErr w:type="spellEnd"/>
            <w:r>
              <w:rPr>
                <w:rFonts w:cs="Arial"/>
                <w:b/>
                <w:szCs w:val="18"/>
              </w:rPr>
              <w:t xml:space="preserve"> de Morais</w:t>
            </w:r>
          </w:p>
          <w:p w:rsidR="008E74E7" w:rsidRPr="00E22C45" w:rsidRDefault="00CD2E5F" w:rsidP="0084792F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  <w:r>
              <w:rPr>
                <w:rFonts w:cs="Arial"/>
                <w:szCs w:val="18"/>
              </w:rPr>
              <w:t>Tutora</w:t>
            </w:r>
          </w:p>
          <w:p w:rsidR="008E74E7" w:rsidRPr="00B535A3" w:rsidRDefault="008E74E7" w:rsidP="0084792F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</w:p>
        </w:tc>
      </w:tr>
      <w:tr w:rsidR="008E74E7" w:rsidRPr="00EB786D" w:rsidTr="00F3361B">
        <w:trPr>
          <w:trHeight w:val="460"/>
        </w:trPr>
        <w:tc>
          <w:tcPr>
            <w:tcW w:w="4323" w:type="dxa"/>
            <w:tcBorders>
              <w:top w:val="nil"/>
              <w:left w:val="single" w:sz="4" w:space="0" w:color="auto"/>
              <w:bottom w:val="single" w:sz="4" w:space="0" w:color="auto"/>
              <w:right w:val="nil"/>
            </w:tcBorders>
            <w:tcMar>
              <w:top w:w="55" w:type="dxa"/>
              <w:left w:w="55" w:type="dxa"/>
              <w:bottom w:w="55" w:type="dxa"/>
              <w:right w:w="55" w:type="dxa"/>
            </w:tcMar>
          </w:tcPr>
          <w:p w:rsidR="008E74E7" w:rsidRPr="00EB786D" w:rsidRDefault="008E74E7" w:rsidP="0084792F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</w:p>
        </w:tc>
        <w:tc>
          <w:tcPr>
            <w:tcW w:w="4324" w:type="dxa"/>
            <w:gridSpan w:val="2"/>
            <w:tcBorders>
              <w:top w:val="nil"/>
              <w:left w:val="nil"/>
              <w:bottom w:val="single" w:sz="4" w:space="0" w:color="auto"/>
            </w:tcBorders>
          </w:tcPr>
          <w:p w:rsidR="008E74E7" w:rsidRPr="00EB786D" w:rsidRDefault="008E74E7" w:rsidP="0084792F">
            <w:pPr>
              <w:pStyle w:val="Contedodatabela"/>
              <w:keepNext/>
              <w:jc w:val="center"/>
              <w:rPr>
                <w:rFonts w:cs="Arial"/>
                <w:szCs w:val="18"/>
              </w:rPr>
            </w:pPr>
          </w:p>
        </w:tc>
      </w:tr>
    </w:tbl>
    <w:p w:rsidR="00BA468E" w:rsidRPr="001C3207" w:rsidRDefault="00BA468E" w:rsidP="00BA468E">
      <w:pPr>
        <w:pStyle w:val="TTULO0"/>
        <w:spacing w:before="0" w:after="0"/>
        <w:rPr>
          <w:rFonts w:ascii="Arial" w:hAnsi="Arial" w:cs="Arial"/>
          <w:sz w:val="8"/>
          <w:szCs w:val="8"/>
        </w:rPr>
      </w:pPr>
    </w:p>
    <w:p w:rsidR="00392230" w:rsidRDefault="00392230" w:rsidP="00392230">
      <w:pPr>
        <w:pStyle w:val="TTULO0"/>
        <w:spacing w:before="0" w:after="0"/>
        <w:jc w:val="left"/>
        <w:rPr>
          <w:rFonts w:cs="Arial"/>
          <w:sz w:val="16"/>
          <w:szCs w:val="16"/>
        </w:rPr>
      </w:pPr>
    </w:p>
    <w:sectPr w:rsidR="00392230" w:rsidSect="00EF280F">
      <w:headerReference w:type="default" r:id="rId12"/>
      <w:footerReference w:type="default" r:id="rId13"/>
      <w:footnotePr>
        <w:pos w:val="beneathText"/>
      </w:footnotePr>
      <w:pgSz w:w="11905" w:h="16837"/>
      <w:pgMar w:top="1418" w:right="1701" w:bottom="1418" w:left="1701" w:header="709" w:footer="709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65650F" w:rsidRDefault="0065650F">
      <w:r>
        <w:separator/>
      </w:r>
    </w:p>
  </w:endnote>
  <w:endnote w:type="continuationSeparator" w:id="0">
    <w:p w:rsidR="0065650F" w:rsidRDefault="0065650F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Arial Unicode MS">
    <w:panose1 w:val="020B0604020202020204"/>
    <w:charset w:val="80"/>
    <w:family w:val="swiss"/>
    <w:pitch w:val="variable"/>
    <w:sig w:usb0="F7FFAFFF" w:usb1="E9DFFFFF" w:usb2="0000003F" w:usb3="00000000" w:csb0="003F01FF" w:csb1="00000000"/>
  </w:font>
  <w:font w:name="StarSymbol">
    <w:altName w:val="Arial Unicode MS"/>
    <w:charset w:val="00"/>
    <w:family w:val="auto"/>
    <w:pitch w:val="default"/>
  </w:font>
  <w:font w:name="MS Mincho">
    <w:altName w:val="MS Gothic"/>
    <w:panose1 w:val="02020609040205080304"/>
    <w:charset w:val="80"/>
    <w:family w:val="roman"/>
    <w:notTrueType/>
    <w:pitch w:val="fixed"/>
    <w:sig w:usb0="00000000" w:usb1="08070000" w:usb2="00000010" w:usb3="00000000" w:csb0="0002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545F5C" w:rsidRPr="005724F8" w:rsidRDefault="00545F5C" w:rsidP="006C6382">
    <w:pPr>
      <w:widowControl/>
      <w:pBdr>
        <w:top w:val="single" w:sz="4" w:space="1" w:color="auto"/>
        <w:left w:val="single" w:sz="4" w:space="4" w:color="auto"/>
        <w:right w:val="single" w:sz="4" w:space="4" w:color="auto"/>
      </w:pBdr>
      <w:suppressAutoHyphens w:val="0"/>
      <w:autoSpaceDE w:val="0"/>
      <w:autoSpaceDN w:val="0"/>
      <w:adjustRightInd w:val="0"/>
      <w:rPr>
        <w:rFonts w:eastAsia="Times New Roman" w:cs="Arial"/>
        <w:sz w:val="14"/>
        <w:szCs w:val="14"/>
      </w:rPr>
    </w:pPr>
    <w:r w:rsidRPr="005724F8">
      <w:rPr>
        <w:rFonts w:eastAsia="Times New Roman" w:cs="Arial"/>
        <w:b/>
        <w:bCs/>
        <w:sz w:val="14"/>
        <w:szCs w:val="14"/>
      </w:rPr>
      <w:t xml:space="preserve">Arquivo: </w:t>
    </w:r>
    <w:r w:rsidR="000E1B4D">
      <w:rPr>
        <w:rFonts w:eastAsia="Times New Roman" w:cs="Arial"/>
        <w:sz w:val="14"/>
        <w:szCs w:val="14"/>
      </w:rPr>
      <w:t>TemplateRN</w:t>
    </w:r>
    <w:r w:rsidRPr="005724F8">
      <w:rPr>
        <w:rFonts w:eastAsia="Times New Roman" w:cs="Arial"/>
        <w:sz w:val="14"/>
        <w:szCs w:val="14"/>
      </w:rPr>
      <w:t>-V.</w:t>
    </w:r>
    <w:r>
      <w:rPr>
        <w:rFonts w:eastAsia="Times New Roman" w:cs="Arial"/>
        <w:sz w:val="14"/>
        <w:szCs w:val="14"/>
      </w:rPr>
      <w:t>6</w:t>
    </w:r>
    <w:r w:rsidRPr="005724F8">
      <w:rPr>
        <w:rFonts w:eastAsia="Times New Roman" w:cs="Arial"/>
        <w:sz w:val="14"/>
        <w:szCs w:val="14"/>
      </w:rPr>
      <w:t>_</w:t>
    </w:r>
    <w:r>
      <w:rPr>
        <w:rFonts w:eastAsia="Times New Roman" w:cs="Arial"/>
        <w:sz w:val="14"/>
        <w:szCs w:val="14"/>
      </w:rPr>
      <w:t>04/0</w:t>
    </w:r>
    <w:r w:rsidR="000E1B4D">
      <w:rPr>
        <w:rFonts w:eastAsia="Times New Roman" w:cs="Arial"/>
        <w:sz w:val="14"/>
        <w:szCs w:val="14"/>
      </w:rPr>
      <w:t>9</w:t>
    </w:r>
    <w:r w:rsidRPr="005724F8">
      <w:rPr>
        <w:rFonts w:eastAsia="Times New Roman" w:cs="Arial"/>
        <w:sz w:val="14"/>
        <w:szCs w:val="14"/>
      </w:rPr>
      <w:t>/1</w:t>
    </w:r>
    <w:r w:rsidR="000E1B4D">
      <w:rPr>
        <w:rFonts w:eastAsia="Times New Roman" w:cs="Arial"/>
        <w:sz w:val="14"/>
        <w:szCs w:val="14"/>
      </w:rPr>
      <w:t>6</w:t>
    </w:r>
  </w:p>
  <w:p w:rsidR="00545F5C" w:rsidRPr="005724F8" w:rsidRDefault="00545F5C" w:rsidP="006C6382">
    <w:pPr>
      <w:widowControl/>
      <w:pBdr>
        <w:left w:val="single" w:sz="4" w:space="4" w:color="auto"/>
        <w:right w:val="single" w:sz="4" w:space="4" w:color="auto"/>
      </w:pBdr>
      <w:suppressAutoHyphens w:val="0"/>
      <w:autoSpaceDE w:val="0"/>
      <w:autoSpaceDN w:val="0"/>
      <w:adjustRightInd w:val="0"/>
      <w:rPr>
        <w:rFonts w:eastAsia="Times New Roman" w:cs="Arial"/>
        <w:sz w:val="14"/>
        <w:szCs w:val="14"/>
      </w:rPr>
    </w:pPr>
    <w:r w:rsidRPr="005724F8">
      <w:rPr>
        <w:rFonts w:eastAsia="Times New Roman" w:cs="Arial"/>
        <w:b/>
        <w:sz w:val="14"/>
        <w:szCs w:val="14"/>
      </w:rPr>
      <w:t>Classificação da Informação</w:t>
    </w:r>
    <w:r w:rsidRPr="005724F8">
      <w:rPr>
        <w:rFonts w:eastAsia="Times New Roman" w:cs="Arial"/>
        <w:sz w:val="14"/>
        <w:szCs w:val="14"/>
      </w:rPr>
      <w:t>: Comum, Não Monitorada, Não Crítica</w:t>
    </w:r>
  </w:p>
  <w:p w:rsidR="00545F5C" w:rsidRDefault="00545F5C" w:rsidP="006C6382">
    <w:pPr>
      <w:rPr>
        <w:rFonts w:eastAsia="Times New Roman" w:cs="Arial"/>
        <w:sz w:val="14"/>
        <w:szCs w:val="14"/>
      </w:rPr>
    </w:pPr>
  </w:p>
  <w:p w:rsidR="00545F5C" w:rsidRDefault="00545F5C" w:rsidP="00ED05BC">
    <w:pPr>
      <w:pStyle w:val="Rodap"/>
      <w:jc w:val="center"/>
      <w:rPr>
        <w:rFonts w:cs="Arial"/>
        <w:szCs w:val="14"/>
      </w:rPr>
    </w:pPr>
    <w:r>
      <w:rPr>
        <w:rFonts w:eastAsia="Times New Roman" w:cs="Arial"/>
        <w:szCs w:val="14"/>
      </w:rPr>
      <w:t xml:space="preserve">Impresso por: </w:t>
    </w:r>
    <w:r w:rsidR="000E1B4D">
      <w:rPr>
        <w:rFonts w:eastAsia="Times New Roman" w:cs="Arial"/>
        <w:szCs w:val="14"/>
      </w:rPr>
      <w:t>UNISINOS</w:t>
    </w:r>
    <w:r>
      <w:rPr>
        <w:rFonts w:eastAsia="Times New Roman" w:cs="Arial"/>
        <w:szCs w:val="14"/>
      </w:rPr>
      <w:t xml:space="preserve">                    Cópia controlada número: 2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65650F" w:rsidRDefault="0065650F">
      <w:r>
        <w:separator/>
      </w:r>
    </w:p>
  </w:footnote>
  <w:footnote w:type="continuationSeparator" w:id="0">
    <w:p w:rsidR="0065650F" w:rsidRDefault="0065650F"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tbl>
    <w:tblPr>
      <w:tblW w:w="0" w:type="auto"/>
      <w:tblInd w:w="45" w:type="dxa"/>
      <w:tblLayout w:type="fixed"/>
      <w:tblCellMar>
        <w:top w:w="57" w:type="dxa"/>
        <w:left w:w="45" w:type="dxa"/>
        <w:bottom w:w="11" w:type="dxa"/>
        <w:right w:w="28" w:type="dxa"/>
      </w:tblCellMar>
      <w:tblLook w:val="04A0" w:firstRow="1" w:lastRow="0" w:firstColumn="1" w:lastColumn="0" w:noHBand="0" w:noVBand="1"/>
    </w:tblPr>
    <w:tblGrid>
      <w:gridCol w:w="4250"/>
      <w:gridCol w:w="4255"/>
    </w:tblGrid>
    <w:tr w:rsidR="00545F5C" w:rsidTr="006B2053">
      <w:trPr>
        <w:trHeight w:hRule="exact" w:val="340"/>
      </w:trPr>
      <w:tc>
        <w:tcPr>
          <w:tcW w:w="4250" w:type="dxa"/>
          <w:tcBorders>
            <w:top w:val="single" w:sz="2" w:space="0" w:color="000000"/>
            <w:left w:val="single" w:sz="2" w:space="0" w:color="000000"/>
            <w:bottom w:val="single" w:sz="2" w:space="0" w:color="000000"/>
            <w:right w:val="nil"/>
          </w:tcBorders>
          <w:vAlign w:val="bottom"/>
          <w:hideMark/>
        </w:tcPr>
        <w:p w:rsidR="00545F5C" w:rsidRDefault="000E1B4D">
          <w:pPr>
            <w:pStyle w:val="Cabealho"/>
            <w:keepNext/>
            <w:rPr>
              <w:b/>
              <w:bCs/>
              <w:u w:val="single"/>
            </w:rPr>
          </w:pPr>
          <w:r>
            <w:rPr>
              <w:b/>
              <w:bCs/>
              <w:u w:val="single"/>
            </w:rPr>
            <w:t>Universidade do Vale do Rio dos Sinos</w:t>
          </w:r>
        </w:p>
      </w:tc>
      <w:tc>
        <w:tcPr>
          <w:tcW w:w="4255" w:type="dxa"/>
          <w:tcBorders>
            <w:top w:val="single" w:sz="2" w:space="0" w:color="000000"/>
            <w:left w:val="nil"/>
            <w:bottom w:val="single" w:sz="2" w:space="0" w:color="000000"/>
            <w:right w:val="single" w:sz="2" w:space="0" w:color="000000"/>
          </w:tcBorders>
          <w:tcMar>
            <w:top w:w="57" w:type="dxa"/>
            <w:left w:w="28" w:type="dxa"/>
            <w:bottom w:w="11" w:type="dxa"/>
            <w:right w:w="45" w:type="dxa"/>
          </w:tcMar>
          <w:vAlign w:val="bottom"/>
          <w:hideMark/>
        </w:tcPr>
        <w:p w:rsidR="00545F5C" w:rsidRDefault="000E1B4D">
          <w:pPr>
            <w:pStyle w:val="Cabealho"/>
            <w:jc w:val="right"/>
            <w:rPr>
              <w:b/>
              <w:bCs/>
              <w:u w:val="single"/>
            </w:rPr>
          </w:pPr>
          <w:r>
            <w:rPr>
              <w:b/>
              <w:bCs/>
              <w:u w:val="single"/>
            </w:rPr>
            <w:t>UNISINOS</w:t>
          </w:r>
        </w:p>
      </w:tc>
    </w:tr>
  </w:tbl>
  <w:p w:rsidR="00545F5C" w:rsidRDefault="00545F5C">
    <w:pPr>
      <w:pStyle w:val="Cabealho"/>
      <w:rPr>
        <w:sz w:val="12"/>
        <w:szCs w:val="12"/>
      </w:rPr>
    </w:pP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FFFFFF80"/>
    <w:multiLevelType w:val="singleLevel"/>
    <w:tmpl w:val="B78646BC"/>
    <w:lvl w:ilvl="0">
      <w:start w:val="1"/>
      <w:numFmt w:val="bullet"/>
      <w:lvlText w:val=""/>
      <w:lvlJc w:val="left"/>
      <w:pPr>
        <w:tabs>
          <w:tab w:val="num" w:pos="1492"/>
        </w:tabs>
        <w:ind w:left="1492" w:hanging="360"/>
      </w:pPr>
      <w:rPr>
        <w:rFonts w:ascii="Symbol" w:hAnsi="Symbol" w:hint="default"/>
      </w:rPr>
    </w:lvl>
  </w:abstractNum>
  <w:abstractNum w:abstractNumId="1">
    <w:nsid w:val="FFFFFF81"/>
    <w:multiLevelType w:val="singleLevel"/>
    <w:tmpl w:val="C8ACED68"/>
    <w:lvl w:ilvl="0">
      <w:start w:val="1"/>
      <w:numFmt w:val="bullet"/>
      <w:lvlText w:val=""/>
      <w:lvlJc w:val="left"/>
      <w:pPr>
        <w:tabs>
          <w:tab w:val="num" w:pos="1209"/>
        </w:tabs>
        <w:ind w:left="1209" w:hanging="360"/>
      </w:pPr>
      <w:rPr>
        <w:rFonts w:ascii="Symbol" w:hAnsi="Symbol" w:hint="default"/>
      </w:rPr>
    </w:lvl>
  </w:abstractNum>
  <w:abstractNum w:abstractNumId="2">
    <w:nsid w:val="FFFFFF82"/>
    <w:multiLevelType w:val="singleLevel"/>
    <w:tmpl w:val="D0B0732C"/>
    <w:lvl w:ilvl="0">
      <w:start w:val="1"/>
      <w:numFmt w:val="bullet"/>
      <w:lvlText w:val=""/>
      <w:lvlJc w:val="left"/>
      <w:pPr>
        <w:tabs>
          <w:tab w:val="num" w:pos="926"/>
        </w:tabs>
        <w:ind w:left="926" w:hanging="360"/>
      </w:pPr>
      <w:rPr>
        <w:rFonts w:ascii="Symbol" w:hAnsi="Symbol" w:hint="default"/>
      </w:rPr>
    </w:lvl>
  </w:abstractNum>
  <w:abstractNum w:abstractNumId="3">
    <w:nsid w:val="FFFFFF83"/>
    <w:multiLevelType w:val="singleLevel"/>
    <w:tmpl w:val="DE68E202"/>
    <w:lvl w:ilvl="0">
      <w:start w:val="1"/>
      <w:numFmt w:val="bullet"/>
      <w:lvlText w:val=""/>
      <w:lvlJc w:val="left"/>
      <w:pPr>
        <w:tabs>
          <w:tab w:val="num" w:pos="643"/>
        </w:tabs>
        <w:ind w:left="643" w:hanging="360"/>
      </w:pPr>
      <w:rPr>
        <w:rFonts w:ascii="Symbol" w:hAnsi="Symbol" w:hint="default"/>
      </w:rPr>
    </w:lvl>
  </w:abstractNum>
  <w:abstractNum w:abstractNumId="4">
    <w:nsid w:val="FFFFFF89"/>
    <w:multiLevelType w:val="singleLevel"/>
    <w:tmpl w:val="9E04A6E6"/>
    <w:lvl w:ilvl="0">
      <w:start w:val="1"/>
      <w:numFmt w:val="bullet"/>
      <w:pStyle w:val="Commarcadores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5">
    <w:nsid w:val="00000001"/>
    <w:multiLevelType w:val="multilevel"/>
    <w:tmpl w:val="00000001"/>
    <w:name w:val="Lista 1"/>
    <w:lvl w:ilvl="0">
      <w:start w:val="1"/>
      <w:numFmt w:val="bullet"/>
      <w:lvlText w:val=""/>
      <w:lvlJc w:val="left"/>
      <w:pPr>
        <w:tabs>
          <w:tab w:val="num" w:pos="587"/>
        </w:tabs>
        <w:ind w:left="587" w:hanging="227"/>
      </w:pPr>
      <w:rPr>
        <w:rFonts w:ascii="Symbol" w:hAnsi="Symbol"/>
      </w:rPr>
    </w:lvl>
    <w:lvl w:ilvl="1">
      <w:start w:val="1"/>
      <w:numFmt w:val="bullet"/>
      <w:lvlText w:val="−"/>
      <w:lvlJc w:val="left"/>
      <w:pPr>
        <w:tabs>
          <w:tab w:val="num" w:pos="814"/>
        </w:tabs>
        <w:ind w:left="814" w:hanging="227"/>
      </w:pPr>
      <w:rPr>
        <w:rFonts w:ascii="Tahoma" w:hAnsi="Tahoma"/>
      </w:rPr>
    </w:lvl>
    <w:lvl w:ilvl="2">
      <w:start w:val="1"/>
      <w:numFmt w:val="bullet"/>
      <w:lvlText w:val=""/>
      <w:lvlJc w:val="left"/>
      <w:pPr>
        <w:tabs>
          <w:tab w:val="num" w:pos="1040"/>
        </w:tabs>
        <w:ind w:left="1040" w:hanging="227"/>
      </w:pPr>
      <w:rPr>
        <w:rFonts w:ascii="Symbol" w:hAnsi="Symbol"/>
      </w:rPr>
    </w:lvl>
    <w:lvl w:ilvl="3">
      <w:start w:val="1"/>
      <w:numFmt w:val="bullet"/>
      <w:lvlText w:val=""/>
      <w:lvlJc w:val="left"/>
      <w:pPr>
        <w:tabs>
          <w:tab w:val="num" w:pos="1267"/>
        </w:tabs>
        <w:ind w:left="1267" w:hanging="227"/>
      </w:pPr>
      <w:rPr>
        <w:rFonts w:ascii="Symbol" w:hAnsi="Symbol"/>
      </w:rPr>
    </w:lvl>
    <w:lvl w:ilvl="4">
      <w:start w:val="1"/>
      <w:numFmt w:val="bullet"/>
      <w:lvlText w:val=""/>
      <w:lvlJc w:val="left"/>
      <w:pPr>
        <w:tabs>
          <w:tab w:val="num" w:pos="1494"/>
        </w:tabs>
        <w:ind w:left="1494" w:hanging="227"/>
      </w:pPr>
      <w:rPr>
        <w:rFonts w:ascii="Symbol" w:hAnsi="Symbol"/>
      </w:rPr>
    </w:lvl>
    <w:lvl w:ilvl="5">
      <w:start w:val="1"/>
      <w:numFmt w:val="bullet"/>
      <w:lvlText w:val=""/>
      <w:lvlJc w:val="left"/>
      <w:pPr>
        <w:tabs>
          <w:tab w:val="num" w:pos="1721"/>
        </w:tabs>
        <w:ind w:left="1721" w:hanging="227"/>
      </w:pPr>
      <w:rPr>
        <w:rFonts w:ascii="Symbol" w:hAnsi="Symbol"/>
      </w:rPr>
    </w:lvl>
    <w:lvl w:ilvl="6">
      <w:start w:val="1"/>
      <w:numFmt w:val="bullet"/>
      <w:lvlText w:val=""/>
      <w:lvlJc w:val="left"/>
      <w:pPr>
        <w:tabs>
          <w:tab w:val="num" w:pos="1947"/>
        </w:tabs>
        <w:ind w:left="1947" w:hanging="227"/>
      </w:pPr>
      <w:rPr>
        <w:rFonts w:ascii="Symbol" w:hAnsi="Symbol"/>
      </w:rPr>
    </w:lvl>
    <w:lvl w:ilvl="7">
      <w:start w:val="1"/>
      <w:numFmt w:val="bullet"/>
      <w:lvlText w:val=""/>
      <w:lvlJc w:val="left"/>
      <w:pPr>
        <w:tabs>
          <w:tab w:val="num" w:pos="2174"/>
        </w:tabs>
        <w:ind w:left="2174" w:hanging="227"/>
      </w:pPr>
      <w:rPr>
        <w:rFonts w:ascii="Symbol" w:hAnsi="Symbol"/>
      </w:rPr>
    </w:lvl>
    <w:lvl w:ilvl="8">
      <w:start w:val="1"/>
      <w:numFmt w:val="bullet"/>
      <w:lvlText w:val=""/>
      <w:lvlJc w:val="left"/>
      <w:pPr>
        <w:tabs>
          <w:tab w:val="num" w:pos="2401"/>
        </w:tabs>
        <w:ind w:left="2401" w:hanging="227"/>
      </w:pPr>
      <w:rPr>
        <w:rFonts w:ascii="Symbol" w:hAnsi="Symbol"/>
      </w:rPr>
    </w:lvl>
  </w:abstractNum>
  <w:abstractNum w:abstractNumId="6">
    <w:nsid w:val="00000004"/>
    <w:multiLevelType w:val="multilevel"/>
    <w:tmpl w:val="00000004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>
      <w:start w:val="1"/>
      <w:numFmt w:val="decimal"/>
      <w:lvlText w:val="%2."/>
      <w:lvlJc w:val="left"/>
      <w:pPr>
        <w:tabs>
          <w:tab w:val="num" w:pos="1080"/>
        </w:tabs>
        <w:ind w:left="1080" w:hanging="360"/>
      </w:pPr>
    </w:lvl>
    <w:lvl w:ilvl="2">
      <w:start w:val="1"/>
      <w:numFmt w:val="decimal"/>
      <w:lvlText w:val="%3."/>
      <w:lvlJc w:val="left"/>
      <w:pPr>
        <w:tabs>
          <w:tab w:val="num" w:pos="1440"/>
        </w:tabs>
        <w:ind w:left="1440" w:hanging="360"/>
      </w:pPr>
    </w:lvl>
    <w:lvl w:ilvl="3">
      <w:start w:val="1"/>
      <w:numFmt w:val="decimal"/>
      <w:lvlText w:val="%4."/>
      <w:lvlJc w:val="left"/>
      <w:pPr>
        <w:tabs>
          <w:tab w:val="num" w:pos="1800"/>
        </w:tabs>
        <w:ind w:left="1800" w:hanging="360"/>
      </w:pPr>
    </w:lvl>
    <w:lvl w:ilvl="4">
      <w:start w:val="1"/>
      <w:numFmt w:val="decimal"/>
      <w:lvlText w:val="%5."/>
      <w:lvlJc w:val="left"/>
      <w:pPr>
        <w:tabs>
          <w:tab w:val="num" w:pos="2160"/>
        </w:tabs>
        <w:ind w:left="2160" w:hanging="360"/>
      </w:pPr>
    </w:lvl>
    <w:lvl w:ilvl="5">
      <w:start w:val="1"/>
      <w:numFmt w:val="decimal"/>
      <w:lvlText w:val="%6."/>
      <w:lvlJc w:val="left"/>
      <w:pPr>
        <w:tabs>
          <w:tab w:val="num" w:pos="2520"/>
        </w:tabs>
        <w:ind w:left="2520" w:hanging="360"/>
      </w:pPr>
    </w:lvl>
    <w:lvl w:ilvl="6">
      <w:start w:val="1"/>
      <w:numFmt w:val="decimal"/>
      <w:lvlText w:val="%7."/>
      <w:lvlJc w:val="left"/>
      <w:pPr>
        <w:tabs>
          <w:tab w:val="num" w:pos="2880"/>
        </w:tabs>
        <w:ind w:left="2880" w:hanging="360"/>
      </w:pPr>
    </w:lvl>
    <w:lvl w:ilvl="7">
      <w:start w:val="1"/>
      <w:numFmt w:val="decimal"/>
      <w:lvlText w:val="%8."/>
      <w:lvlJc w:val="left"/>
      <w:pPr>
        <w:tabs>
          <w:tab w:val="num" w:pos="3240"/>
        </w:tabs>
        <w:ind w:left="3240" w:hanging="360"/>
      </w:pPr>
    </w:lvl>
    <w:lvl w:ilvl="8">
      <w:start w:val="1"/>
      <w:numFmt w:val="decimal"/>
      <w:lvlText w:val="%9."/>
      <w:lvlJc w:val="left"/>
      <w:pPr>
        <w:tabs>
          <w:tab w:val="num" w:pos="3600"/>
        </w:tabs>
        <w:ind w:left="3600" w:hanging="360"/>
      </w:pPr>
    </w:lvl>
  </w:abstractNum>
  <w:abstractNum w:abstractNumId="7">
    <w:nsid w:val="00000006"/>
    <w:multiLevelType w:val="multilevel"/>
    <w:tmpl w:val="AE905A9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none"/>
      <w:lvlText w:val="RN1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 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 %1.%2.%3.%4.%5.%6.%7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 %1.%2.%3.%4.%5.%6.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 %1.%2.%3.%4.%5.%6.%7.%8.%9 "/>
      <w:lvlJc w:val="left"/>
      <w:pPr>
        <w:ind w:left="0" w:firstLine="0"/>
      </w:pPr>
      <w:rPr>
        <w:rFonts w:hint="default"/>
      </w:rPr>
    </w:lvl>
  </w:abstractNum>
  <w:abstractNum w:abstractNumId="8">
    <w:nsid w:val="02E40D34"/>
    <w:multiLevelType w:val="hybridMultilevel"/>
    <w:tmpl w:val="5078775E"/>
    <w:lvl w:ilvl="0" w:tplc="0416000F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 w:tplc="04160019" w:tentative="1">
      <w:start w:val="1"/>
      <w:numFmt w:val="lowerLetter"/>
      <w:lvlText w:val="%2."/>
      <w:lvlJc w:val="left"/>
      <w:pPr>
        <w:tabs>
          <w:tab w:val="num" w:pos="1080"/>
        </w:tabs>
        <w:ind w:left="108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800"/>
        </w:tabs>
        <w:ind w:left="18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520"/>
        </w:tabs>
        <w:ind w:left="25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240"/>
        </w:tabs>
        <w:ind w:left="32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960"/>
        </w:tabs>
        <w:ind w:left="39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680"/>
        </w:tabs>
        <w:ind w:left="46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400"/>
        </w:tabs>
        <w:ind w:left="54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120"/>
        </w:tabs>
        <w:ind w:left="6120" w:hanging="180"/>
      </w:pPr>
    </w:lvl>
  </w:abstractNum>
  <w:abstractNum w:abstractNumId="9">
    <w:nsid w:val="04AE41D9"/>
    <w:multiLevelType w:val="hybridMultilevel"/>
    <w:tmpl w:val="121AABF8"/>
    <w:lvl w:ilvl="0" w:tplc="04160001">
      <w:start w:val="1"/>
      <w:numFmt w:val="bullet"/>
      <w:lvlText w:val=""/>
      <w:lvlJc w:val="left"/>
      <w:pPr>
        <w:tabs>
          <w:tab w:val="num" w:pos="2136"/>
        </w:tabs>
        <w:ind w:left="2136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tabs>
          <w:tab w:val="num" w:pos="2856"/>
        </w:tabs>
        <w:ind w:left="2856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576"/>
        </w:tabs>
        <w:ind w:left="3576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296"/>
        </w:tabs>
        <w:ind w:left="4296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016"/>
        </w:tabs>
        <w:ind w:left="5016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736"/>
        </w:tabs>
        <w:ind w:left="5736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456"/>
        </w:tabs>
        <w:ind w:left="6456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176"/>
        </w:tabs>
        <w:ind w:left="7176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7896"/>
        </w:tabs>
        <w:ind w:left="7896" w:hanging="360"/>
      </w:pPr>
      <w:rPr>
        <w:rFonts w:ascii="Wingdings" w:hAnsi="Wingdings" w:hint="default"/>
      </w:rPr>
    </w:lvl>
  </w:abstractNum>
  <w:abstractNum w:abstractNumId="10">
    <w:nsid w:val="06E6434F"/>
    <w:multiLevelType w:val="multilevel"/>
    <w:tmpl w:val="AE905A9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none"/>
      <w:lvlText w:val="RN1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 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 %1.%2.%3.%4.%5.%6.%7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 %1.%2.%3.%4.%5.%6.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 %1.%2.%3.%4.%5.%6.%7.%8.%9 "/>
      <w:lvlJc w:val="left"/>
      <w:pPr>
        <w:ind w:left="0" w:firstLine="0"/>
      </w:pPr>
      <w:rPr>
        <w:rFonts w:hint="default"/>
      </w:rPr>
    </w:lvl>
  </w:abstractNum>
  <w:abstractNum w:abstractNumId="11">
    <w:nsid w:val="0E4061FE"/>
    <w:multiLevelType w:val="hybridMultilevel"/>
    <w:tmpl w:val="B0B4657E"/>
    <w:lvl w:ilvl="0" w:tplc="B6AC560E">
      <w:start w:val="1"/>
      <w:numFmt w:val="decimal"/>
      <w:lvlText w:val="%1)"/>
      <w:lvlJc w:val="left"/>
      <w:pPr>
        <w:ind w:left="1065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ind w:left="1785" w:hanging="360"/>
      </w:pPr>
    </w:lvl>
    <w:lvl w:ilvl="2" w:tplc="0416001B" w:tentative="1">
      <w:start w:val="1"/>
      <w:numFmt w:val="lowerRoman"/>
      <w:lvlText w:val="%3."/>
      <w:lvlJc w:val="right"/>
      <w:pPr>
        <w:ind w:left="2505" w:hanging="180"/>
      </w:pPr>
    </w:lvl>
    <w:lvl w:ilvl="3" w:tplc="0416000F" w:tentative="1">
      <w:start w:val="1"/>
      <w:numFmt w:val="decimal"/>
      <w:lvlText w:val="%4."/>
      <w:lvlJc w:val="left"/>
      <w:pPr>
        <w:ind w:left="3225" w:hanging="360"/>
      </w:pPr>
    </w:lvl>
    <w:lvl w:ilvl="4" w:tplc="04160019" w:tentative="1">
      <w:start w:val="1"/>
      <w:numFmt w:val="lowerLetter"/>
      <w:lvlText w:val="%5."/>
      <w:lvlJc w:val="left"/>
      <w:pPr>
        <w:ind w:left="3945" w:hanging="360"/>
      </w:pPr>
    </w:lvl>
    <w:lvl w:ilvl="5" w:tplc="0416001B" w:tentative="1">
      <w:start w:val="1"/>
      <w:numFmt w:val="lowerRoman"/>
      <w:lvlText w:val="%6."/>
      <w:lvlJc w:val="right"/>
      <w:pPr>
        <w:ind w:left="4665" w:hanging="180"/>
      </w:pPr>
    </w:lvl>
    <w:lvl w:ilvl="6" w:tplc="0416000F" w:tentative="1">
      <w:start w:val="1"/>
      <w:numFmt w:val="decimal"/>
      <w:lvlText w:val="%7."/>
      <w:lvlJc w:val="left"/>
      <w:pPr>
        <w:ind w:left="5385" w:hanging="360"/>
      </w:pPr>
    </w:lvl>
    <w:lvl w:ilvl="7" w:tplc="04160019" w:tentative="1">
      <w:start w:val="1"/>
      <w:numFmt w:val="lowerLetter"/>
      <w:lvlText w:val="%8."/>
      <w:lvlJc w:val="left"/>
      <w:pPr>
        <w:ind w:left="6105" w:hanging="360"/>
      </w:pPr>
    </w:lvl>
    <w:lvl w:ilvl="8" w:tplc="0416001B" w:tentative="1">
      <w:start w:val="1"/>
      <w:numFmt w:val="lowerRoman"/>
      <w:lvlText w:val="%9."/>
      <w:lvlJc w:val="right"/>
      <w:pPr>
        <w:ind w:left="6825" w:hanging="180"/>
      </w:pPr>
    </w:lvl>
  </w:abstractNum>
  <w:abstractNum w:abstractNumId="12">
    <w:nsid w:val="186226D0"/>
    <w:multiLevelType w:val="hybridMultilevel"/>
    <w:tmpl w:val="53D44E6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3">
    <w:nsid w:val="1B6E0A43"/>
    <w:multiLevelType w:val="hybridMultilevel"/>
    <w:tmpl w:val="CD362E0C"/>
    <w:lvl w:ilvl="0" w:tplc="D4D43F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14">
    <w:nsid w:val="1DAF7DF6"/>
    <w:multiLevelType w:val="multilevel"/>
    <w:tmpl w:val="0416001F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  <w:lvl w:ilvl="1">
      <w:start w:val="1"/>
      <w:numFmt w:val="decimal"/>
      <w:lvlText w:val="%1.%2."/>
      <w:lvlJc w:val="left"/>
      <w:pPr>
        <w:tabs>
          <w:tab w:val="num" w:pos="792"/>
        </w:tabs>
        <w:ind w:left="792" w:hanging="432"/>
      </w:pPr>
    </w:lvl>
    <w:lvl w:ilvl="2">
      <w:start w:val="1"/>
      <w:numFmt w:val="decimal"/>
      <w:lvlText w:val="%1.%2.%3."/>
      <w:lvlJc w:val="left"/>
      <w:pPr>
        <w:tabs>
          <w:tab w:val="num" w:pos="1224"/>
        </w:tabs>
        <w:ind w:left="1224" w:hanging="504"/>
      </w:pPr>
    </w:lvl>
    <w:lvl w:ilvl="3">
      <w:start w:val="1"/>
      <w:numFmt w:val="decimal"/>
      <w:lvlText w:val="%1.%2.%3.%4."/>
      <w:lvlJc w:val="left"/>
      <w:pPr>
        <w:tabs>
          <w:tab w:val="num" w:pos="1800"/>
        </w:tabs>
        <w:ind w:left="1728" w:hanging="648"/>
      </w:pPr>
    </w:lvl>
    <w:lvl w:ilvl="4">
      <w:start w:val="1"/>
      <w:numFmt w:val="decimal"/>
      <w:lvlText w:val="%1.%2.%3.%4.%5."/>
      <w:lvlJc w:val="left"/>
      <w:pPr>
        <w:tabs>
          <w:tab w:val="num" w:pos="2520"/>
        </w:tabs>
        <w:ind w:left="2232" w:hanging="792"/>
      </w:pPr>
    </w:lvl>
    <w:lvl w:ilvl="5">
      <w:start w:val="1"/>
      <w:numFmt w:val="decimal"/>
      <w:lvlText w:val="%1.%2.%3.%4.%5.%6."/>
      <w:lvlJc w:val="left"/>
      <w:pPr>
        <w:tabs>
          <w:tab w:val="num" w:pos="2880"/>
        </w:tabs>
        <w:ind w:left="2736" w:hanging="936"/>
      </w:pPr>
    </w:lvl>
    <w:lvl w:ilvl="6">
      <w:start w:val="1"/>
      <w:numFmt w:val="decimal"/>
      <w:lvlText w:val="%1.%2.%3.%4.%5.%6.%7."/>
      <w:lvlJc w:val="left"/>
      <w:pPr>
        <w:tabs>
          <w:tab w:val="num" w:pos="3600"/>
        </w:tabs>
        <w:ind w:left="3240" w:hanging="1080"/>
      </w:pPr>
    </w:lvl>
    <w:lvl w:ilvl="7">
      <w:start w:val="1"/>
      <w:numFmt w:val="decimal"/>
      <w:lvlText w:val="%1.%2.%3.%4.%5.%6.%7.%8."/>
      <w:lvlJc w:val="left"/>
      <w:pPr>
        <w:tabs>
          <w:tab w:val="num" w:pos="3960"/>
        </w:tabs>
        <w:ind w:left="3744" w:hanging="1224"/>
      </w:pPr>
    </w:lvl>
    <w:lvl w:ilvl="8">
      <w:start w:val="1"/>
      <w:numFmt w:val="decimal"/>
      <w:lvlText w:val="%1.%2.%3.%4.%5.%6.%7.%8.%9."/>
      <w:lvlJc w:val="left"/>
      <w:pPr>
        <w:tabs>
          <w:tab w:val="num" w:pos="4680"/>
        </w:tabs>
        <w:ind w:left="4320" w:hanging="1440"/>
      </w:pPr>
    </w:lvl>
  </w:abstractNum>
  <w:abstractNum w:abstractNumId="15">
    <w:nsid w:val="20D301D0"/>
    <w:multiLevelType w:val="multilevel"/>
    <w:tmpl w:val="48D0BD8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RN001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16">
    <w:nsid w:val="24785703"/>
    <w:multiLevelType w:val="hybridMultilevel"/>
    <w:tmpl w:val="D2744BB4"/>
    <w:lvl w:ilvl="0" w:tplc="D4D43F7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17">
    <w:nsid w:val="29124A48"/>
    <w:multiLevelType w:val="hybridMultilevel"/>
    <w:tmpl w:val="F9CE202C"/>
    <w:lvl w:ilvl="0" w:tplc="A270120E">
      <w:start w:val="1"/>
      <w:numFmt w:val="lowerLetter"/>
      <w:lvlText w:val="%1)"/>
      <w:lvlJc w:val="left"/>
      <w:pPr>
        <w:tabs>
          <w:tab w:val="num" w:pos="900"/>
        </w:tabs>
        <w:ind w:left="90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20"/>
        </w:tabs>
        <w:ind w:left="162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40"/>
        </w:tabs>
        <w:ind w:left="234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60"/>
        </w:tabs>
        <w:ind w:left="306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80"/>
        </w:tabs>
        <w:ind w:left="378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00"/>
        </w:tabs>
        <w:ind w:left="450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20"/>
        </w:tabs>
        <w:ind w:left="522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40"/>
        </w:tabs>
        <w:ind w:left="594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60"/>
        </w:tabs>
        <w:ind w:left="6660" w:hanging="180"/>
      </w:pPr>
    </w:lvl>
  </w:abstractNum>
  <w:abstractNum w:abstractNumId="18">
    <w:nsid w:val="29C35885"/>
    <w:multiLevelType w:val="hybridMultilevel"/>
    <w:tmpl w:val="5F28D64A"/>
    <w:lvl w:ilvl="0" w:tplc="A270120E">
      <w:start w:val="1"/>
      <w:numFmt w:val="lowerLetter"/>
      <w:lvlText w:val="%1)"/>
      <w:lvlJc w:val="left"/>
      <w:pPr>
        <w:tabs>
          <w:tab w:val="num" w:pos="1140"/>
        </w:tabs>
        <w:ind w:left="114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680"/>
        </w:tabs>
        <w:ind w:left="1680" w:hanging="360"/>
      </w:pPr>
    </w:lvl>
    <w:lvl w:ilvl="2" w:tplc="0416001B">
      <w:start w:val="1"/>
      <w:numFmt w:val="lowerRoman"/>
      <w:lvlText w:val="%3."/>
      <w:lvlJc w:val="right"/>
      <w:pPr>
        <w:tabs>
          <w:tab w:val="num" w:pos="2400"/>
        </w:tabs>
        <w:ind w:left="240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120"/>
        </w:tabs>
        <w:ind w:left="312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840"/>
        </w:tabs>
        <w:ind w:left="384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560"/>
        </w:tabs>
        <w:ind w:left="456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80"/>
        </w:tabs>
        <w:ind w:left="528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6000"/>
        </w:tabs>
        <w:ind w:left="600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720"/>
        </w:tabs>
        <w:ind w:left="6720" w:hanging="180"/>
      </w:pPr>
    </w:lvl>
  </w:abstractNum>
  <w:abstractNum w:abstractNumId="19">
    <w:nsid w:val="2A1E721D"/>
    <w:multiLevelType w:val="hybridMultilevel"/>
    <w:tmpl w:val="1A080F4A"/>
    <w:lvl w:ilvl="0" w:tplc="E86C1454">
      <w:start w:val="1"/>
      <w:numFmt w:val="bullet"/>
      <w:lvlText w:val="•"/>
      <w:lvlJc w:val="left"/>
      <w:pPr>
        <w:tabs>
          <w:tab w:val="num" w:pos="720"/>
        </w:tabs>
        <w:ind w:left="720" w:hanging="360"/>
      </w:pPr>
      <w:rPr>
        <w:rFonts w:ascii="Times New Roman" w:hAnsi="Times New Roman" w:hint="default"/>
      </w:rPr>
    </w:lvl>
    <w:lvl w:ilvl="1" w:tplc="1D9AE81E" w:tentative="1">
      <w:start w:val="1"/>
      <w:numFmt w:val="bullet"/>
      <w:lvlText w:val="•"/>
      <w:lvlJc w:val="left"/>
      <w:pPr>
        <w:tabs>
          <w:tab w:val="num" w:pos="1440"/>
        </w:tabs>
        <w:ind w:left="1440" w:hanging="360"/>
      </w:pPr>
      <w:rPr>
        <w:rFonts w:ascii="Times New Roman" w:hAnsi="Times New Roman" w:hint="default"/>
      </w:rPr>
    </w:lvl>
    <w:lvl w:ilvl="2" w:tplc="85E669F8" w:tentative="1">
      <w:start w:val="1"/>
      <w:numFmt w:val="bullet"/>
      <w:lvlText w:val="•"/>
      <w:lvlJc w:val="left"/>
      <w:pPr>
        <w:tabs>
          <w:tab w:val="num" w:pos="2160"/>
        </w:tabs>
        <w:ind w:left="2160" w:hanging="360"/>
      </w:pPr>
      <w:rPr>
        <w:rFonts w:ascii="Times New Roman" w:hAnsi="Times New Roman" w:hint="default"/>
      </w:rPr>
    </w:lvl>
    <w:lvl w:ilvl="3" w:tplc="B1EE6D9A" w:tentative="1">
      <w:start w:val="1"/>
      <w:numFmt w:val="bullet"/>
      <w:lvlText w:val="•"/>
      <w:lvlJc w:val="left"/>
      <w:pPr>
        <w:tabs>
          <w:tab w:val="num" w:pos="2880"/>
        </w:tabs>
        <w:ind w:left="2880" w:hanging="360"/>
      </w:pPr>
      <w:rPr>
        <w:rFonts w:ascii="Times New Roman" w:hAnsi="Times New Roman" w:hint="default"/>
      </w:rPr>
    </w:lvl>
    <w:lvl w:ilvl="4" w:tplc="42CAAD22" w:tentative="1">
      <w:start w:val="1"/>
      <w:numFmt w:val="bullet"/>
      <w:lvlText w:val="•"/>
      <w:lvlJc w:val="left"/>
      <w:pPr>
        <w:tabs>
          <w:tab w:val="num" w:pos="3600"/>
        </w:tabs>
        <w:ind w:left="3600" w:hanging="360"/>
      </w:pPr>
      <w:rPr>
        <w:rFonts w:ascii="Times New Roman" w:hAnsi="Times New Roman" w:hint="default"/>
      </w:rPr>
    </w:lvl>
    <w:lvl w:ilvl="5" w:tplc="80B2C99C" w:tentative="1">
      <w:start w:val="1"/>
      <w:numFmt w:val="bullet"/>
      <w:lvlText w:val="•"/>
      <w:lvlJc w:val="left"/>
      <w:pPr>
        <w:tabs>
          <w:tab w:val="num" w:pos="4320"/>
        </w:tabs>
        <w:ind w:left="4320" w:hanging="360"/>
      </w:pPr>
      <w:rPr>
        <w:rFonts w:ascii="Times New Roman" w:hAnsi="Times New Roman" w:hint="default"/>
      </w:rPr>
    </w:lvl>
    <w:lvl w:ilvl="6" w:tplc="DF42AA68" w:tentative="1">
      <w:start w:val="1"/>
      <w:numFmt w:val="bullet"/>
      <w:lvlText w:val="•"/>
      <w:lvlJc w:val="left"/>
      <w:pPr>
        <w:tabs>
          <w:tab w:val="num" w:pos="5040"/>
        </w:tabs>
        <w:ind w:left="5040" w:hanging="360"/>
      </w:pPr>
      <w:rPr>
        <w:rFonts w:ascii="Times New Roman" w:hAnsi="Times New Roman" w:hint="default"/>
      </w:rPr>
    </w:lvl>
    <w:lvl w:ilvl="7" w:tplc="0D4EEB7C" w:tentative="1">
      <w:start w:val="1"/>
      <w:numFmt w:val="bullet"/>
      <w:lvlText w:val="•"/>
      <w:lvlJc w:val="left"/>
      <w:pPr>
        <w:tabs>
          <w:tab w:val="num" w:pos="5760"/>
        </w:tabs>
        <w:ind w:left="5760" w:hanging="360"/>
      </w:pPr>
      <w:rPr>
        <w:rFonts w:ascii="Times New Roman" w:hAnsi="Times New Roman" w:hint="default"/>
      </w:rPr>
    </w:lvl>
    <w:lvl w:ilvl="8" w:tplc="BD527C68" w:tentative="1">
      <w:start w:val="1"/>
      <w:numFmt w:val="bullet"/>
      <w:lvlText w:val="•"/>
      <w:lvlJc w:val="left"/>
      <w:pPr>
        <w:tabs>
          <w:tab w:val="num" w:pos="6480"/>
        </w:tabs>
        <w:ind w:left="6480" w:hanging="360"/>
      </w:pPr>
      <w:rPr>
        <w:rFonts w:ascii="Times New Roman" w:hAnsi="Times New Roman" w:hint="default"/>
      </w:rPr>
    </w:lvl>
  </w:abstractNum>
  <w:abstractNum w:abstractNumId="20">
    <w:nsid w:val="35471D76"/>
    <w:multiLevelType w:val="hybridMultilevel"/>
    <w:tmpl w:val="C4128AD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>
    <w:nsid w:val="387B0CED"/>
    <w:multiLevelType w:val="multilevel"/>
    <w:tmpl w:val="00000006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decimal"/>
      <w:lvlText w:val="%1.%2."/>
      <w:lvlJc w:val="left"/>
      <w:pPr>
        <w:tabs>
          <w:tab w:val="num" w:pos="0"/>
        </w:tabs>
        <w:ind w:left="0" w:firstLine="0"/>
      </w:p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22">
    <w:nsid w:val="39F9495C"/>
    <w:multiLevelType w:val="hybridMultilevel"/>
    <w:tmpl w:val="423EAC7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3">
    <w:nsid w:val="3B21240D"/>
    <w:multiLevelType w:val="multilevel"/>
    <w:tmpl w:val="E714A3FE"/>
    <w:lvl w:ilvl="0">
      <w:start w:val="1"/>
      <w:numFmt w:val="none"/>
      <w:lvlText w:val="RN1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24">
    <w:nsid w:val="3EF16417"/>
    <w:multiLevelType w:val="multilevel"/>
    <w:tmpl w:val="AE905A9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none"/>
      <w:lvlText w:val="RN1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 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 %1.%2.%3.%4.%5.%6.%7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 %1.%2.%3.%4.%5.%6.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 %1.%2.%3.%4.%5.%6.%7.%8.%9 "/>
      <w:lvlJc w:val="left"/>
      <w:pPr>
        <w:ind w:left="0" w:firstLine="0"/>
      </w:pPr>
      <w:rPr>
        <w:rFonts w:hint="default"/>
      </w:rPr>
    </w:lvl>
  </w:abstractNum>
  <w:abstractNum w:abstractNumId="25">
    <w:nsid w:val="3FE213B0"/>
    <w:multiLevelType w:val="hybridMultilevel"/>
    <w:tmpl w:val="E1C25962"/>
    <w:lvl w:ilvl="0" w:tplc="D4D43F76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720"/>
        </w:tabs>
        <w:ind w:left="72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440"/>
        </w:tabs>
        <w:ind w:left="144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880"/>
        </w:tabs>
        <w:ind w:left="288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5040"/>
        </w:tabs>
        <w:ind w:left="504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</w:rPr>
    </w:lvl>
  </w:abstractNum>
  <w:abstractNum w:abstractNumId="26">
    <w:nsid w:val="409005B2"/>
    <w:multiLevelType w:val="hybridMultilevel"/>
    <w:tmpl w:val="64521CFC"/>
    <w:lvl w:ilvl="0" w:tplc="D4D43F7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7">
    <w:nsid w:val="424818F9"/>
    <w:multiLevelType w:val="multilevel"/>
    <w:tmpl w:val="AE905A9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none"/>
      <w:lvlText w:val="RN1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 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 %1.%2.%3.%4.%5.%6.%7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 %1.%2.%3.%4.%5.%6.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 %1.%2.%3.%4.%5.%6.%7.%8.%9 "/>
      <w:lvlJc w:val="left"/>
      <w:pPr>
        <w:ind w:left="0" w:firstLine="0"/>
      </w:pPr>
      <w:rPr>
        <w:rFonts w:hint="default"/>
      </w:rPr>
    </w:lvl>
  </w:abstractNum>
  <w:abstractNum w:abstractNumId="28">
    <w:nsid w:val="430E3741"/>
    <w:multiLevelType w:val="hybridMultilevel"/>
    <w:tmpl w:val="07A6D590"/>
    <w:lvl w:ilvl="0" w:tplc="D4D43F76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 w:tplc="04160003" w:tentative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29">
    <w:nsid w:val="485A61A7"/>
    <w:multiLevelType w:val="hybridMultilevel"/>
    <w:tmpl w:val="2162FD9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>
    <w:nsid w:val="48F47F1F"/>
    <w:multiLevelType w:val="hybridMultilevel"/>
    <w:tmpl w:val="5F026B02"/>
    <w:lvl w:ilvl="0" w:tplc="E2B28126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 w:tplc="0416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31">
    <w:nsid w:val="4B05411D"/>
    <w:multiLevelType w:val="hybridMultilevel"/>
    <w:tmpl w:val="110077DE"/>
    <w:lvl w:ilvl="0" w:tplc="94504896">
      <w:start w:val="1"/>
      <w:numFmt w:val="lowerLetter"/>
      <w:lvlText w:val="%1)"/>
      <w:lvlJc w:val="left"/>
      <w:pPr>
        <w:ind w:left="1068" w:hanging="360"/>
      </w:pPr>
    </w:lvl>
    <w:lvl w:ilvl="1" w:tplc="04160019">
      <w:start w:val="1"/>
      <w:numFmt w:val="lowerLetter"/>
      <w:lvlText w:val="%2."/>
      <w:lvlJc w:val="left"/>
      <w:pPr>
        <w:ind w:left="1788" w:hanging="360"/>
      </w:pPr>
    </w:lvl>
    <w:lvl w:ilvl="2" w:tplc="0416001B">
      <w:start w:val="1"/>
      <w:numFmt w:val="lowerRoman"/>
      <w:lvlText w:val="%3."/>
      <w:lvlJc w:val="right"/>
      <w:pPr>
        <w:ind w:left="2508" w:hanging="180"/>
      </w:pPr>
    </w:lvl>
    <w:lvl w:ilvl="3" w:tplc="0416000F">
      <w:start w:val="1"/>
      <w:numFmt w:val="decimal"/>
      <w:lvlText w:val="%4."/>
      <w:lvlJc w:val="left"/>
      <w:pPr>
        <w:ind w:left="3228" w:hanging="360"/>
      </w:pPr>
    </w:lvl>
    <w:lvl w:ilvl="4" w:tplc="04160019">
      <w:start w:val="1"/>
      <w:numFmt w:val="lowerLetter"/>
      <w:lvlText w:val="%5."/>
      <w:lvlJc w:val="left"/>
      <w:pPr>
        <w:ind w:left="3948" w:hanging="360"/>
      </w:pPr>
    </w:lvl>
    <w:lvl w:ilvl="5" w:tplc="0416001B">
      <w:start w:val="1"/>
      <w:numFmt w:val="lowerRoman"/>
      <w:lvlText w:val="%6."/>
      <w:lvlJc w:val="right"/>
      <w:pPr>
        <w:ind w:left="4668" w:hanging="180"/>
      </w:pPr>
    </w:lvl>
    <w:lvl w:ilvl="6" w:tplc="0416000F">
      <w:start w:val="1"/>
      <w:numFmt w:val="decimal"/>
      <w:lvlText w:val="%7."/>
      <w:lvlJc w:val="left"/>
      <w:pPr>
        <w:ind w:left="5388" w:hanging="360"/>
      </w:pPr>
    </w:lvl>
    <w:lvl w:ilvl="7" w:tplc="04160019">
      <w:start w:val="1"/>
      <w:numFmt w:val="lowerLetter"/>
      <w:lvlText w:val="%8."/>
      <w:lvlJc w:val="left"/>
      <w:pPr>
        <w:ind w:left="6108" w:hanging="360"/>
      </w:pPr>
    </w:lvl>
    <w:lvl w:ilvl="8" w:tplc="0416001B">
      <w:start w:val="1"/>
      <w:numFmt w:val="lowerRoman"/>
      <w:lvlText w:val="%9."/>
      <w:lvlJc w:val="right"/>
      <w:pPr>
        <w:ind w:left="6828" w:hanging="180"/>
      </w:pPr>
    </w:lvl>
  </w:abstractNum>
  <w:abstractNum w:abstractNumId="32">
    <w:nsid w:val="4C7C777F"/>
    <w:multiLevelType w:val="multilevel"/>
    <w:tmpl w:val="AE905A9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none"/>
      <w:lvlText w:val="RN1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 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 %1.%2.%3.%4.%5.%6.%7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 %1.%2.%3.%4.%5.%6.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 %1.%2.%3.%4.%5.%6.%7.%8.%9 "/>
      <w:lvlJc w:val="left"/>
      <w:pPr>
        <w:ind w:left="0" w:firstLine="0"/>
      </w:pPr>
      <w:rPr>
        <w:rFonts w:hint="default"/>
      </w:rPr>
    </w:lvl>
  </w:abstractNum>
  <w:abstractNum w:abstractNumId="33">
    <w:nsid w:val="4E4F616D"/>
    <w:multiLevelType w:val="hybridMultilevel"/>
    <w:tmpl w:val="A466698C"/>
    <w:lvl w:ilvl="0" w:tplc="A270120E">
      <w:start w:val="1"/>
      <w:numFmt w:val="lowerLetter"/>
      <w:lvlText w:val="%1)"/>
      <w:lvlJc w:val="left"/>
      <w:pPr>
        <w:tabs>
          <w:tab w:val="num" w:pos="1068"/>
        </w:tabs>
        <w:ind w:left="1068" w:hanging="360"/>
      </w:pPr>
      <w:rPr>
        <w:rFonts w:hint="default"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1608"/>
        </w:tabs>
        <w:ind w:left="1608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2328"/>
        </w:tabs>
        <w:ind w:left="2328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3048"/>
        </w:tabs>
        <w:ind w:left="3048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3768"/>
        </w:tabs>
        <w:ind w:left="3768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4488"/>
        </w:tabs>
        <w:ind w:left="4488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5208"/>
        </w:tabs>
        <w:ind w:left="5208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928"/>
        </w:tabs>
        <w:ind w:left="5928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6648"/>
        </w:tabs>
        <w:ind w:left="6648" w:hanging="180"/>
      </w:pPr>
    </w:lvl>
  </w:abstractNum>
  <w:abstractNum w:abstractNumId="34">
    <w:nsid w:val="53257490"/>
    <w:multiLevelType w:val="hybridMultilevel"/>
    <w:tmpl w:val="FD5A22B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5">
    <w:nsid w:val="5CDC291E"/>
    <w:multiLevelType w:val="multilevel"/>
    <w:tmpl w:val="48D0BD8C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</w:lvl>
    <w:lvl w:ilvl="1">
      <w:start w:val="1"/>
      <w:numFmt w:val="none"/>
      <w:lvlText w:val="RN001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2">
      <w:start w:val="1"/>
      <w:numFmt w:val="decimal"/>
      <w:suff w:val="nothing"/>
      <w:lvlText w:val="%1.%2.%3."/>
      <w:lvlJc w:val="left"/>
      <w:pPr>
        <w:tabs>
          <w:tab w:val="num" w:pos="0"/>
        </w:tabs>
        <w:ind w:left="0" w:firstLine="0"/>
      </w:pPr>
    </w:lvl>
    <w:lvl w:ilvl="3">
      <w:start w:val="1"/>
      <w:numFmt w:val="decimal"/>
      <w:suff w:val="nothing"/>
      <w:lvlText w:val="%1.%2.%3.%4."/>
      <w:lvlJc w:val="left"/>
      <w:pPr>
        <w:tabs>
          <w:tab w:val="num" w:pos="0"/>
        </w:tabs>
        <w:ind w:left="0" w:firstLine="0"/>
      </w:pPr>
    </w:lvl>
    <w:lvl w:ilvl="4">
      <w:start w:val="1"/>
      <w:numFmt w:val="decimal"/>
      <w:suff w:val="nothing"/>
      <w:lvlText w:val="%1.%2.%3.%4.%5."/>
      <w:lvlJc w:val="left"/>
      <w:pPr>
        <w:tabs>
          <w:tab w:val="num" w:pos="0"/>
        </w:tabs>
        <w:ind w:left="0" w:firstLine="0"/>
      </w:pPr>
    </w:lvl>
    <w:lvl w:ilvl="5">
      <w:start w:val="1"/>
      <w:numFmt w:val="decimal"/>
      <w:suff w:val="nothing"/>
      <w:lvlText w:val=" %1.%2.%3.%4.%5.%6 "/>
      <w:lvlJc w:val="left"/>
      <w:pPr>
        <w:tabs>
          <w:tab w:val="num" w:pos="0"/>
        </w:tabs>
        <w:ind w:left="0" w:firstLine="0"/>
      </w:pPr>
    </w:lvl>
    <w:lvl w:ilvl="6">
      <w:start w:val="1"/>
      <w:numFmt w:val="decimal"/>
      <w:suff w:val="nothing"/>
      <w:lvlText w:val=" %1.%2.%3.%4.%5.%6.%7 "/>
      <w:lvlJc w:val="left"/>
      <w:pPr>
        <w:tabs>
          <w:tab w:val="num" w:pos="0"/>
        </w:tabs>
        <w:ind w:left="0" w:firstLine="0"/>
      </w:pPr>
    </w:lvl>
    <w:lvl w:ilvl="7">
      <w:start w:val="1"/>
      <w:numFmt w:val="decimal"/>
      <w:suff w:val="nothing"/>
      <w:lvlText w:val=" %1.%2.%3.%4.%5.%6.%7.%8 "/>
      <w:lvlJc w:val="left"/>
      <w:pPr>
        <w:tabs>
          <w:tab w:val="num" w:pos="0"/>
        </w:tabs>
        <w:ind w:left="0" w:firstLine="0"/>
      </w:pPr>
    </w:lvl>
    <w:lvl w:ilvl="8">
      <w:start w:val="1"/>
      <w:numFmt w:val="decimal"/>
      <w:suff w:val="nothing"/>
      <w:lvlText w:val=" %1.%2.%3.%4.%5.%6.%7.%8.%9 "/>
      <w:lvlJc w:val="left"/>
      <w:pPr>
        <w:tabs>
          <w:tab w:val="num" w:pos="0"/>
        </w:tabs>
        <w:ind w:left="0" w:firstLine="0"/>
      </w:pPr>
    </w:lvl>
  </w:abstractNum>
  <w:abstractNum w:abstractNumId="36">
    <w:nsid w:val="5F587D28"/>
    <w:multiLevelType w:val="singleLevel"/>
    <w:tmpl w:val="04160001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37">
    <w:nsid w:val="65123371"/>
    <w:multiLevelType w:val="hybridMultilevel"/>
    <w:tmpl w:val="540CE842"/>
    <w:lvl w:ilvl="0" w:tplc="04160003">
      <w:start w:val="1"/>
      <w:numFmt w:val="bullet"/>
      <w:lvlText w:val="o"/>
      <w:lvlJc w:val="left"/>
      <w:pPr>
        <w:tabs>
          <w:tab w:val="num" w:pos="2340"/>
        </w:tabs>
        <w:ind w:left="2340" w:hanging="360"/>
      </w:pPr>
      <w:rPr>
        <w:rFonts w:ascii="Courier New" w:hAnsi="Courier New" w:cs="Courier New" w:hint="default"/>
      </w:rPr>
    </w:lvl>
    <w:lvl w:ilvl="1" w:tplc="04160003" w:tentative="1">
      <w:start w:val="1"/>
      <w:numFmt w:val="bullet"/>
      <w:lvlText w:val="o"/>
      <w:lvlJc w:val="left"/>
      <w:pPr>
        <w:tabs>
          <w:tab w:val="num" w:pos="3060"/>
        </w:tabs>
        <w:ind w:left="30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tabs>
          <w:tab w:val="num" w:pos="3780"/>
        </w:tabs>
        <w:ind w:left="37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tabs>
          <w:tab w:val="num" w:pos="4500"/>
        </w:tabs>
        <w:ind w:left="45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tabs>
          <w:tab w:val="num" w:pos="5220"/>
        </w:tabs>
        <w:ind w:left="52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tabs>
          <w:tab w:val="num" w:pos="5940"/>
        </w:tabs>
        <w:ind w:left="59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tabs>
          <w:tab w:val="num" w:pos="6660"/>
        </w:tabs>
        <w:ind w:left="66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tabs>
          <w:tab w:val="num" w:pos="7380"/>
        </w:tabs>
        <w:ind w:left="73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tabs>
          <w:tab w:val="num" w:pos="8100"/>
        </w:tabs>
        <w:ind w:left="8100" w:hanging="360"/>
      </w:pPr>
      <w:rPr>
        <w:rFonts w:ascii="Wingdings" w:hAnsi="Wingdings" w:hint="default"/>
      </w:rPr>
    </w:lvl>
  </w:abstractNum>
  <w:abstractNum w:abstractNumId="38">
    <w:nsid w:val="654F54DC"/>
    <w:multiLevelType w:val="multilevel"/>
    <w:tmpl w:val="64521CFC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color w:val="auto"/>
      </w:rPr>
    </w:lvl>
    <w:lvl w:ilvl="1">
      <w:start w:val="1"/>
      <w:numFmt w:val="bullet"/>
      <w:lvlText w:val="o"/>
      <w:lvlJc w:val="left"/>
      <w:pPr>
        <w:tabs>
          <w:tab w:val="num" w:pos="360"/>
        </w:tabs>
        <w:ind w:left="36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tabs>
          <w:tab w:val="num" w:pos="1080"/>
        </w:tabs>
        <w:ind w:left="108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tabs>
          <w:tab w:val="num" w:pos="2520"/>
        </w:tabs>
        <w:ind w:left="252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tabs>
          <w:tab w:val="num" w:pos="3960"/>
        </w:tabs>
        <w:ind w:left="396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tabs>
          <w:tab w:val="num" w:pos="4680"/>
        </w:tabs>
        <w:ind w:left="468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</w:rPr>
    </w:lvl>
  </w:abstractNum>
  <w:abstractNum w:abstractNumId="39">
    <w:nsid w:val="6B9B5BED"/>
    <w:multiLevelType w:val="hybridMultilevel"/>
    <w:tmpl w:val="CE3A2BE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0">
    <w:nsid w:val="6C0425B9"/>
    <w:multiLevelType w:val="hybridMultilevel"/>
    <w:tmpl w:val="A21E0B6E"/>
    <w:lvl w:ilvl="0" w:tplc="6E203D9E">
      <w:start w:val="1"/>
      <w:numFmt w:val="decimal"/>
      <w:lvlText w:val="%1."/>
      <w:lvlJc w:val="left"/>
      <w:pPr>
        <w:tabs>
          <w:tab w:val="num" w:pos="375"/>
        </w:tabs>
        <w:ind w:left="375" w:hanging="375"/>
      </w:pPr>
      <w:rPr>
        <w:rFonts w:hint="default"/>
        <w:b/>
      </w:rPr>
    </w:lvl>
    <w:lvl w:ilvl="1" w:tplc="04160019" w:tentative="1">
      <w:start w:val="1"/>
      <w:numFmt w:val="lowerLetter"/>
      <w:lvlText w:val="%2."/>
      <w:lvlJc w:val="left"/>
      <w:pPr>
        <w:tabs>
          <w:tab w:val="num" w:pos="735"/>
        </w:tabs>
        <w:ind w:left="735" w:hanging="360"/>
      </w:pPr>
    </w:lvl>
    <w:lvl w:ilvl="2" w:tplc="0416001B" w:tentative="1">
      <w:start w:val="1"/>
      <w:numFmt w:val="lowerRoman"/>
      <w:lvlText w:val="%3."/>
      <w:lvlJc w:val="right"/>
      <w:pPr>
        <w:tabs>
          <w:tab w:val="num" w:pos="1455"/>
        </w:tabs>
        <w:ind w:left="1455" w:hanging="180"/>
      </w:pPr>
    </w:lvl>
    <w:lvl w:ilvl="3" w:tplc="0416000F" w:tentative="1">
      <w:start w:val="1"/>
      <w:numFmt w:val="decimal"/>
      <w:lvlText w:val="%4."/>
      <w:lvlJc w:val="left"/>
      <w:pPr>
        <w:tabs>
          <w:tab w:val="num" w:pos="2175"/>
        </w:tabs>
        <w:ind w:left="2175" w:hanging="360"/>
      </w:pPr>
    </w:lvl>
    <w:lvl w:ilvl="4" w:tplc="04160019" w:tentative="1">
      <w:start w:val="1"/>
      <w:numFmt w:val="lowerLetter"/>
      <w:lvlText w:val="%5."/>
      <w:lvlJc w:val="left"/>
      <w:pPr>
        <w:tabs>
          <w:tab w:val="num" w:pos="2895"/>
        </w:tabs>
        <w:ind w:left="2895" w:hanging="360"/>
      </w:pPr>
    </w:lvl>
    <w:lvl w:ilvl="5" w:tplc="0416001B" w:tentative="1">
      <w:start w:val="1"/>
      <w:numFmt w:val="lowerRoman"/>
      <w:lvlText w:val="%6."/>
      <w:lvlJc w:val="right"/>
      <w:pPr>
        <w:tabs>
          <w:tab w:val="num" w:pos="3615"/>
        </w:tabs>
        <w:ind w:left="3615" w:hanging="180"/>
      </w:pPr>
    </w:lvl>
    <w:lvl w:ilvl="6" w:tplc="0416000F" w:tentative="1">
      <w:start w:val="1"/>
      <w:numFmt w:val="decimal"/>
      <w:lvlText w:val="%7."/>
      <w:lvlJc w:val="left"/>
      <w:pPr>
        <w:tabs>
          <w:tab w:val="num" w:pos="4335"/>
        </w:tabs>
        <w:ind w:left="4335" w:hanging="360"/>
      </w:pPr>
    </w:lvl>
    <w:lvl w:ilvl="7" w:tplc="04160019" w:tentative="1">
      <w:start w:val="1"/>
      <w:numFmt w:val="lowerLetter"/>
      <w:lvlText w:val="%8."/>
      <w:lvlJc w:val="left"/>
      <w:pPr>
        <w:tabs>
          <w:tab w:val="num" w:pos="5055"/>
        </w:tabs>
        <w:ind w:left="5055" w:hanging="360"/>
      </w:pPr>
    </w:lvl>
    <w:lvl w:ilvl="8" w:tplc="0416001B" w:tentative="1">
      <w:start w:val="1"/>
      <w:numFmt w:val="lowerRoman"/>
      <w:lvlText w:val="%9."/>
      <w:lvlJc w:val="right"/>
      <w:pPr>
        <w:tabs>
          <w:tab w:val="num" w:pos="5775"/>
        </w:tabs>
        <w:ind w:left="5775" w:hanging="180"/>
      </w:pPr>
    </w:lvl>
  </w:abstractNum>
  <w:abstractNum w:abstractNumId="41">
    <w:nsid w:val="72531F16"/>
    <w:multiLevelType w:val="hybridMultilevel"/>
    <w:tmpl w:val="797C1860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2">
    <w:nsid w:val="746F091B"/>
    <w:multiLevelType w:val="multilevel"/>
    <w:tmpl w:val="AE905A90"/>
    <w:lvl w:ilvl="0">
      <w:start w:val="1"/>
      <w:numFmt w:val="decimal"/>
      <w:lvlText w:val="%1."/>
      <w:lvlJc w:val="left"/>
      <w:pPr>
        <w:tabs>
          <w:tab w:val="num" w:pos="0"/>
        </w:tabs>
        <w:ind w:left="0" w:firstLine="0"/>
      </w:pPr>
      <w:rPr>
        <w:rFonts w:hint="default"/>
      </w:rPr>
    </w:lvl>
    <w:lvl w:ilvl="1">
      <w:start w:val="1"/>
      <w:numFmt w:val="none"/>
      <w:lvlText w:val="RN1"/>
      <w:lvlJc w:val="left"/>
      <w:pPr>
        <w:tabs>
          <w:tab w:val="num" w:pos="360"/>
        </w:tabs>
        <w:ind w:left="360" w:hanging="360"/>
      </w:pPr>
      <w:rPr>
        <w:rFonts w:hint="default"/>
        <w:b/>
        <w:i w:val="0"/>
      </w:rPr>
    </w:lvl>
    <w:lvl w:ilvl="2">
      <w:start w:val="1"/>
      <w:numFmt w:val="decimal"/>
      <w:suff w:val="nothing"/>
      <w:lvlText w:val="%1.%2.%3."/>
      <w:lvlJc w:val="left"/>
      <w:pPr>
        <w:ind w:left="0" w:firstLine="0"/>
      </w:pPr>
      <w:rPr>
        <w:rFonts w:hint="default"/>
      </w:rPr>
    </w:lvl>
    <w:lvl w:ilvl="3">
      <w:start w:val="1"/>
      <w:numFmt w:val="decimal"/>
      <w:suff w:val="nothing"/>
      <w:lvlText w:val="%1.%2.%3.%4."/>
      <w:lvlJc w:val="left"/>
      <w:pPr>
        <w:ind w:left="0" w:firstLine="0"/>
      </w:pPr>
      <w:rPr>
        <w:rFonts w:hint="default"/>
      </w:rPr>
    </w:lvl>
    <w:lvl w:ilvl="4">
      <w:start w:val="1"/>
      <w:numFmt w:val="decimal"/>
      <w:suff w:val="nothing"/>
      <w:lvlText w:val="%1.%2.%3.%4.%5."/>
      <w:lvlJc w:val="left"/>
      <w:pPr>
        <w:ind w:left="0" w:firstLine="0"/>
      </w:pPr>
      <w:rPr>
        <w:rFonts w:hint="default"/>
      </w:rPr>
    </w:lvl>
    <w:lvl w:ilvl="5">
      <w:start w:val="1"/>
      <w:numFmt w:val="decimal"/>
      <w:suff w:val="nothing"/>
      <w:lvlText w:val=" %1.%2.%3.%4.%5.%6 "/>
      <w:lvlJc w:val="left"/>
      <w:pPr>
        <w:ind w:left="0" w:firstLine="0"/>
      </w:pPr>
      <w:rPr>
        <w:rFonts w:hint="default"/>
      </w:rPr>
    </w:lvl>
    <w:lvl w:ilvl="6">
      <w:start w:val="1"/>
      <w:numFmt w:val="decimal"/>
      <w:suff w:val="nothing"/>
      <w:lvlText w:val=" %1.%2.%3.%4.%5.%6.%7 "/>
      <w:lvlJc w:val="left"/>
      <w:pPr>
        <w:ind w:left="0" w:firstLine="0"/>
      </w:pPr>
      <w:rPr>
        <w:rFonts w:hint="default"/>
      </w:rPr>
    </w:lvl>
    <w:lvl w:ilvl="7">
      <w:start w:val="1"/>
      <w:numFmt w:val="decimal"/>
      <w:suff w:val="nothing"/>
      <w:lvlText w:val=" %1.%2.%3.%4.%5.%6.%7.%8 "/>
      <w:lvlJc w:val="left"/>
      <w:pPr>
        <w:ind w:left="0" w:firstLine="0"/>
      </w:pPr>
      <w:rPr>
        <w:rFonts w:hint="default"/>
      </w:rPr>
    </w:lvl>
    <w:lvl w:ilvl="8">
      <w:start w:val="1"/>
      <w:numFmt w:val="decimal"/>
      <w:suff w:val="nothing"/>
      <w:lvlText w:val=" %1.%2.%3.%4.%5.%6.%7.%8.%9 "/>
      <w:lvlJc w:val="left"/>
      <w:pPr>
        <w:ind w:left="0" w:firstLine="0"/>
      </w:pPr>
      <w:rPr>
        <w:rFonts w:hint="default"/>
      </w:rPr>
    </w:lvl>
  </w:abstractNum>
  <w:abstractNum w:abstractNumId="43">
    <w:nsid w:val="76974369"/>
    <w:multiLevelType w:val="multilevel"/>
    <w:tmpl w:val="E714A3FE"/>
    <w:lvl w:ilvl="0">
      <w:start w:val="1"/>
      <w:numFmt w:val="none"/>
      <w:lvlText w:val="RN1.1"/>
      <w:lvlJc w:val="left"/>
      <w:pPr>
        <w:tabs>
          <w:tab w:val="num" w:pos="360"/>
        </w:tabs>
        <w:ind w:left="360" w:hanging="360"/>
      </w:pPr>
      <w:rPr>
        <w:rFonts w:hint="default"/>
      </w:rPr>
    </w:lvl>
    <w:lvl w:ilvl="1">
      <w:start w:val="1"/>
      <w:numFmt w:val="lowerLetter"/>
      <w:lvlText w:val="%2)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2">
      <w:start w:val="1"/>
      <w:numFmt w:val="lowerRoman"/>
      <w:lvlText w:val="%3)"/>
      <w:lvlJc w:val="left"/>
      <w:pPr>
        <w:tabs>
          <w:tab w:val="num" w:pos="1080"/>
        </w:tabs>
        <w:ind w:left="1080" w:hanging="360"/>
      </w:pPr>
      <w:rPr>
        <w:rFonts w:hint="default"/>
      </w:rPr>
    </w:lvl>
    <w:lvl w:ilvl="3">
      <w:start w:val="1"/>
      <w:numFmt w:val="decimal"/>
      <w:lvlText w:val="(%4)"/>
      <w:lvlJc w:val="left"/>
      <w:pPr>
        <w:tabs>
          <w:tab w:val="num" w:pos="1440"/>
        </w:tabs>
        <w:ind w:left="1440" w:hanging="360"/>
      </w:pPr>
      <w:rPr>
        <w:rFonts w:hint="default"/>
      </w:rPr>
    </w:lvl>
    <w:lvl w:ilvl="4">
      <w:start w:val="1"/>
      <w:numFmt w:val="lowerLetter"/>
      <w:lvlText w:val="(%5)"/>
      <w:lvlJc w:val="left"/>
      <w:pPr>
        <w:tabs>
          <w:tab w:val="num" w:pos="1800"/>
        </w:tabs>
        <w:ind w:left="1800" w:hanging="360"/>
      </w:pPr>
      <w:rPr>
        <w:rFonts w:hint="default"/>
      </w:rPr>
    </w:lvl>
    <w:lvl w:ilvl="5">
      <w:start w:val="1"/>
      <w:numFmt w:val="lowerRoman"/>
      <w:lvlText w:val="(%6)"/>
      <w:lvlJc w:val="left"/>
      <w:pPr>
        <w:tabs>
          <w:tab w:val="num" w:pos="2160"/>
        </w:tabs>
        <w:ind w:left="2160" w:hanging="360"/>
      </w:pPr>
      <w:rPr>
        <w:rFonts w:hint="default"/>
      </w:rPr>
    </w:lvl>
    <w:lvl w:ilvl="6">
      <w:start w:val="1"/>
      <w:numFmt w:val="decimal"/>
      <w:lvlText w:val="%7."/>
      <w:lvlJc w:val="left"/>
      <w:pPr>
        <w:tabs>
          <w:tab w:val="num" w:pos="2520"/>
        </w:tabs>
        <w:ind w:left="2520" w:hanging="360"/>
      </w:pPr>
      <w:rPr>
        <w:rFonts w:hint="default"/>
      </w:rPr>
    </w:lvl>
    <w:lvl w:ilvl="7">
      <w:start w:val="1"/>
      <w:numFmt w:val="lowerLetter"/>
      <w:lvlText w:val="%8."/>
      <w:lvlJc w:val="left"/>
      <w:pPr>
        <w:tabs>
          <w:tab w:val="num" w:pos="2880"/>
        </w:tabs>
        <w:ind w:left="2880" w:hanging="360"/>
      </w:pPr>
      <w:rPr>
        <w:rFonts w:hint="default"/>
      </w:rPr>
    </w:lvl>
    <w:lvl w:ilvl="8">
      <w:start w:val="1"/>
      <w:numFmt w:val="lowerRoman"/>
      <w:lvlText w:val="%9."/>
      <w:lvlJc w:val="left"/>
      <w:pPr>
        <w:tabs>
          <w:tab w:val="num" w:pos="3240"/>
        </w:tabs>
        <w:ind w:left="3240" w:hanging="360"/>
      </w:pPr>
      <w:rPr>
        <w:rFonts w:hint="default"/>
      </w:rPr>
    </w:lvl>
  </w:abstractNum>
  <w:abstractNum w:abstractNumId="44">
    <w:nsid w:val="7AC93BE8"/>
    <w:multiLevelType w:val="hybridMultilevel"/>
    <w:tmpl w:val="FA7AA3FE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7"/>
  </w:num>
  <w:num w:numId="2">
    <w:abstractNumId w:val="14"/>
  </w:num>
  <w:num w:numId="3">
    <w:abstractNumId w:val="26"/>
  </w:num>
  <w:num w:numId="4">
    <w:abstractNumId w:val="16"/>
  </w:num>
  <w:num w:numId="5">
    <w:abstractNumId w:val="13"/>
  </w:num>
  <w:num w:numId="6">
    <w:abstractNumId w:val="9"/>
  </w:num>
  <w:num w:numId="7">
    <w:abstractNumId w:val="4"/>
  </w:num>
  <w:num w:numId="8">
    <w:abstractNumId w:val="37"/>
  </w:num>
  <w:num w:numId="9">
    <w:abstractNumId w:val="17"/>
  </w:num>
  <w:num w:numId="10">
    <w:abstractNumId w:val="33"/>
  </w:num>
  <w:num w:numId="11">
    <w:abstractNumId w:val="18"/>
  </w:num>
  <w:num w:numId="12">
    <w:abstractNumId w:val="30"/>
  </w:num>
  <w:num w:numId="13">
    <w:abstractNumId w:val="28"/>
  </w:num>
  <w:num w:numId="14">
    <w:abstractNumId w:val="6"/>
  </w:num>
  <w:num w:numId="15">
    <w:abstractNumId w:val="21"/>
  </w:num>
  <w:num w:numId="16">
    <w:abstractNumId w:val="38"/>
  </w:num>
  <w:num w:numId="17">
    <w:abstractNumId w:val="23"/>
  </w:num>
  <w:num w:numId="18">
    <w:abstractNumId w:val="15"/>
  </w:num>
  <w:num w:numId="19">
    <w:abstractNumId w:val="35"/>
  </w:num>
  <w:num w:numId="20">
    <w:abstractNumId w:val="42"/>
  </w:num>
  <w:num w:numId="21">
    <w:abstractNumId w:val="27"/>
  </w:num>
  <w:num w:numId="22">
    <w:abstractNumId w:val="24"/>
  </w:num>
  <w:num w:numId="23">
    <w:abstractNumId w:val="43"/>
  </w:num>
  <w:num w:numId="24">
    <w:abstractNumId w:val="36"/>
  </w:num>
  <w:num w:numId="25">
    <w:abstractNumId w:val="32"/>
  </w:num>
  <w:num w:numId="26">
    <w:abstractNumId w:val="10"/>
  </w:num>
  <w:num w:numId="27">
    <w:abstractNumId w:val="40"/>
  </w:num>
  <w:num w:numId="28">
    <w:abstractNumId w:val="25"/>
  </w:num>
  <w:num w:numId="29">
    <w:abstractNumId w:val="8"/>
  </w:num>
  <w:num w:numId="30">
    <w:abstractNumId w:val="3"/>
  </w:num>
  <w:num w:numId="31">
    <w:abstractNumId w:val="2"/>
  </w:num>
  <w:num w:numId="32">
    <w:abstractNumId w:val="1"/>
  </w:num>
  <w:num w:numId="33">
    <w:abstractNumId w:val="0"/>
  </w:num>
  <w:num w:numId="34">
    <w:abstractNumId w:val="20"/>
  </w:num>
  <w:num w:numId="35">
    <w:abstractNumId w:val="39"/>
  </w:num>
  <w:num w:numId="36">
    <w:abstractNumId w:val="12"/>
  </w:num>
  <w:num w:numId="37">
    <w:abstractNumId w:val="34"/>
  </w:num>
  <w:num w:numId="38">
    <w:abstractNumId w:val="22"/>
  </w:num>
  <w:num w:numId="39">
    <w:abstractNumId w:val="11"/>
  </w:num>
  <w:num w:numId="40">
    <w:abstractNumId w:val="3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41">
    <w:abstractNumId w:val="29"/>
  </w:num>
  <w:num w:numId="42">
    <w:abstractNumId w:val="19"/>
  </w:num>
  <w:num w:numId="43">
    <w:abstractNumId w:val="41"/>
  </w:num>
  <w:num w:numId="44">
    <w:abstractNumId w:val="44"/>
  </w:num>
  <w:numIdMacAtCleanup w:val="12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60"/>
  <w:proofState w:spelling="clean" w:grammar="clean"/>
  <w:attachedTemplate r:id="rId1"/>
  <w:defaultTabStop w:val="709"/>
  <w:hyphenationZone w:val="425"/>
  <w:drawingGridHorizontalSpacing w:val="0"/>
  <w:drawingGridVerticalSpacing w:val="0"/>
  <w:displayHorizontalDrawingGridEvery w:val="0"/>
  <w:displayVerticalDrawingGridEvery w:val="0"/>
  <w:doNotUseMarginsForDrawingGridOrigin/>
  <w:drawingGridHorizontalOrigin w:val="0"/>
  <w:drawingGridVerticalOrigin w:val="0"/>
  <w:noPunctuationKerning/>
  <w:characterSpacingControl w:val="doNotCompress"/>
  <w:strictFirstAndLastChars/>
  <w:hdrShapeDefaults>
    <o:shapedefaults v:ext="edit" spidmax="2049" fill="f" fillcolor="white" stroke="f">
      <v:fill color="white" on="f"/>
      <v:stroke on="f"/>
    </o:shapedefaults>
  </w:hdrShapeDefaults>
  <w:footnotePr>
    <w:pos w:val="beneathText"/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compatSetting w:name="compatibilityMode" w:uri="http://schemas.microsoft.com/office/word" w:val="12"/>
  </w:compat>
  <w:rsids>
    <w:rsidRoot w:val="00F3361B"/>
    <w:rsid w:val="00000BCF"/>
    <w:rsid w:val="00000F1C"/>
    <w:rsid w:val="00003C76"/>
    <w:rsid w:val="0000530C"/>
    <w:rsid w:val="000065FF"/>
    <w:rsid w:val="00007452"/>
    <w:rsid w:val="00007501"/>
    <w:rsid w:val="00011374"/>
    <w:rsid w:val="00011ABC"/>
    <w:rsid w:val="00020C7E"/>
    <w:rsid w:val="00020D6B"/>
    <w:rsid w:val="00032264"/>
    <w:rsid w:val="000356F9"/>
    <w:rsid w:val="000359A1"/>
    <w:rsid w:val="00036E41"/>
    <w:rsid w:val="000418CA"/>
    <w:rsid w:val="00043EDB"/>
    <w:rsid w:val="00044EB6"/>
    <w:rsid w:val="0004569B"/>
    <w:rsid w:val="00047F34"/>
    <w:rsid w:val="00051365"/>
    <w:rsid w:val="00053957"/>
    <w:rsid w:val="000545F8"/>
    <w:rsid w:val="00055D3C"/>
    <w:rsid w:val="00060464"/>
    <w:rsid w:val="00061852"/>
    <w:rsid w:val="0006440B"/>
    <w:rsid w:val="00064A87"/>
    <w:rsid w:val="0006521B"/>
    <w:rsid w:val="00065425"/>
    <w:rsid w:val="00065724"/>
    <w:rsid w:val="00072AF5"/>
    <w:rsid w:val="0007587E"/>
    <w:rsid w:val="0007722D"/>
    <w:rsid w:val="00077B7D"/>
    <w:rsid w:val="00080267"/>
    <w:rsid w:val="00082791"/>
    <w:rsid w:val="00083368"/>
    <w:rsid w:val="00090E19"/>
    <w:rsid w:val="0009137F"/>
    <w:rsid w:val="000946A7"/>
    <w:rsid w:val="0009589A"/>
    <w:rsid w:val="00096C3B"/>
    <w:rsid w:val="000976D7"/>
    <w:rsid w:val="00097D6C"/>
    <w:rsid w:val="000A215C"/>
    <w:rsid w:val="000A5CCC"/>
    <w:rsid w:val="000A70F1"/>
    <w:rsid w:val="000A7E7B"/>
    <w:rsid w:val="000B156A"/>
    <w:rsid w:val="000B15C4"/>
    <w:rsid w:val="000B22DE"/>
    <w:rsid w:val="000B2DFF"/>
    <w:rsid w:val="000B3D51"/>
    <w:rsid w:val="000C2C00"/>
    <w:rsid w:val="000C3937"/>
    <w:rsid w:val="000C3BEB"/>
    <w:rsid w:val="000C3E39"/>
    <w:rsid w:val="000C48EC"/>
    <w:rsid w:val="000C5756"/>
    <w:rsid w:val="000C7035"/>
    <w:rsid w:val="000C71A2"/>
    <w:rsid w:val="000D0DB9"/>
    <w:rsid w:val="000D102C"/>
    <w:rsid w:val="000D1C6A"/>
    <w:rsid w:val="000D33B6"/>
    <w:rsid w:val="000D355D"/>
    <w:rsid w:val="000D5ACC"/>
    <w:rsid w:val="000E0460"/>
    <w:rsid w:val="000E07C8"/>
    <w:rsid w:val="000E09A0"/>
    <w:rsid w:val="000E1B4D"/>
    <w:rsid w:val="000E1E50"/>
    <w:rsid w:val="000E1ED1"/>
    <w:rsid w:val="000E5910"/>
    <w:rsid w:val="000E6488"/>
    <w:rsid w:val="000E7CA2"/>
    <w:rsid w:val="000F44B7"/>
    <w:rsid w:val="000F6A30"/>
    <w:rsid w:val="00100AB6"/>
    <w:rsid w:val="0010343E"/>
    <w:rsid w:val="001053D8"/>
    <w:rsid w:val="001058F2"/>
    <w:rsid w:val="001104AD"/>
    <w:rsid w:val="00110844"/>
    <w:rsid w:val="0011468D"/>
    <w:rsid w:val="00114D84"/>
    <w:rsid w:val="00120906"/>
    <w:rsid w:val="00121EE1"/>
    <w:rsid w:val="001236EE"/>
    <w:rsid w:val="00123C55"/>
    <w:rsid w:val="00124D3B"/>
    <w:rsid w:val="001305F0"/>
    <w:rsid w:val="001309FA"/>
    <w:rsid w:val="0013758C"/>
    <w:rsid w:val="00140ACB"/>
    <w:rsid w:val="00140AF8"/>
    <w:rsid w:val="00141DE3"/>
    <w:rsid w:val="00143318"/>
    <w:rsid w:val="00150C4F"/>
    <w:rsid w:val="001518A4"/>
    <w:rsid w:val="00153846"/>
    <w:rsid w:val="00153EF5"/>
    <w:rsid w:val="00155362"/>
    <w:rsid w:val="00156CA3"/>
    <w:rsid w:val="00156D66"/>
    <w:rsid w:val="001577BE"/>
    <w:rsid w:val="00160933"/>
    <w:rsid w:val="00165C36"/>
    <w:rsid w:val="00165FD2"/>
    <w:rsid w:val="00166108"/>
    <w:rsid w:val="00167155"/>
    <w:rsid w:val="0017170D"/>
    <w:rsid w:val="0017552A"/>
    <w:rsid w:val="00175F3E"/>
    <w:rsid w:val="00177809"/>
    <w:rsid w:val="00177950"/>
    <w:rsid w:val="00177CBB"/>
    <w:rsid w:val="00180E61"/>
    <w:rsid w:val="001825F4"/>
    <w:rsid w:val="001859CA"/>
    <w:rsid w:val="00186DD6"/>
    <w:rsid w:val="00193A86"/>
    <w:rsid w:val="0019410B"/>
    <w:rsid w:val="0019445C"/>
    <w:rsid w:val="00194CF8"/>
    <w:rsid w:val="001A093A"/>
    <w:rsid w:val="001A1FC2"/>
    <w:rsid w:val="001A25B4"/>
    <w:rsid w:val="001A661B"/>
    <w:rsid w:val="001A682C"/>
    <w:rsid w:val="001A7817"/>
    <w:rsid w:val="001A7B62"/>
    <w:rsid w:val="001B172C"/>
    <w:rsid w:val="001B2A4C"/>
    <w:rsid w:val="001B2CB1"/>
    <w:rsid w:val="001B7F14"/>
    <w:rsid w:val="001C07FA"/>
    <w:rsid w:val="001C4913"/>
    <w:rsid w:val="001C75E1"/>
    <w:rsid w:val="001D2669"/>
    <w:rsid w:val="001E0992"/>
    <w:rsid w:val="001E0AD0"/>
    <w:rsid w:val="001E31CB"/>
    <w:rsid w:val="001E4B60"/>
    <w:rsid w:val="001E581C"/>
    <w:rsid w:val="001F313D"/>
    <w:rsid w:val="00201340"/>
    <w:rsid w:val="002047B1"/>
    <w:rsid w:val="00205CBE"/>
    <w:rsid w:val="0020787D"/>
    <w:rsid w:val="00207DAC"/>
    <w:rsid w:val="00211E2E"/>
    <w:rsid w:val="00212BED"/>
    <w:rsid w:val="00224363"/>
    <w:rsid w:val="00225BF7"/>
    <w:rsid w:val="002265E6"/>
    <w:rsid w:val="00226C78"/>
    <w:rsid w:val="00226E29"/>
    <w:rsid w:val="002323B7"/>
    <w:rsid w:val="00232B25"/>
    <w:rsid w:val="00233395"/>
    <w:rsid w:val="0023448E"/>
    <w:rsid w:val="00235725"/>
    <w:rsid w:val="00237355"/>
    <w:rsid w:val="002424A6"/>
    <w:rsid w:val="002434D7"/>
    <w:rsid w:val="00244A70"/>
    <w:rsid w:val="002464B0"/>
    <w:rsid w:val="00246896"/>
    <w:rsid w:val="00246987"/>
    <w:rsid w:val="00252DE2"/>
    <w:rsid w:val="00253B72"/>
    <w:rsid w:val="00255D36"/>
    <w:rsid w:val="00257096"/>
    <w:rsid w:val="00257545"/>
    <w:rsid w:val="002622AE"/>
    <w:rsid w:val="002633A6"/>
    <w:rsid w:val="0026609E"/>
    <w:rsid w:val="00267D5B"/>
    <w:rsid w:val="002713E5"/>
    <w:rsid w:val="0027201D"/>
    <w:rsid w:val="002727C0"/>
    <w:rsid w:val="00272A9E"/>
    <w:rsid w:val="00272B1C"/>
    <w:rsid w:val="0027326F"/>
    <w:rsid w:val="0027475B"/>
    <w:rsid w:val="00275F29"/>
    <w:rsid w:val="002769F6"/>
    <w:rsid w:val="00280920"/>
    <w:rsid w:val="00281645"/>
    <w:rsid w:val="00284AFB"/>
    <w:rsid w:val="00287119"/>
    <w:rsid w:val="00290B69"/>
    <w:rsid w:val="00293C2C"/>
    <w:rsid w:val="0029428B"/>
    <w:rsid w:val="002944D2"/>
    <w:rsid w:val="00297590"/>
    <w:rsid w:val="00297E91"/>
    <w:rsid w:val="002A593A"/>
    <w:rsid w:val="002B0010"/>
    <w:rsid w:val="002B04E5"/>
    <w:rsid w:val="002B18F7"/>
    <w:rsid w:val="002B1FB5"/>
    <w:rsid w:val="002B39C1"/>
    <w:rsid w:val="002B53B0"/>
    <w:rsid w:val="002C0374"/>
    <w:rsid w:val="002C200F"/>
    <w:rsid w:val="002C222F"/>
    <w:rsid w:val="002C3283"/>
    <w:rsid w:val="002C5096"/>
    <w:rsid w:val="002C5899"/>
    <w:rsid w:val="002C745B"/>
    <w:rsid w:val="002C7AC2"/>
    <w:rsid w:val="002D02ED"/>
    <w:rsid w:val="002D6022"/>
    <w:rsid w:val="002E08A2"/>
    <w:rsid w:val="002E138F"/>
    <w:rsid w:val="002E224A"/>
    <w:rsid w:val="002E4676"/>
    <w:rsid w:val="002E6231"/>
    <w:rsid w:val="002E62EB"/>
    <w:rsid w:val="002E7066"/>
    <w:rsid w:val="002F0C7D"/>
    <w:rsid w:val="002F16BD"/>
    <w:rsid w:val="002F1D62"/>
    <w:rsid w:val="002F1D8F"/>
    <w:rsid w:val="002F2FCC"/>
    <w:rsid w:val="002F7C54"/>
    <w:rsid w:val="00300321"/>
    <w:rsid w:val="00302DC8"/>
    <w:rsid w:val="003032CE"/>
    <w:rsid w:val="00303398"/>
    <w:rsid w:val="00304DAB"/>
    <w:rsid w:val="00304DFF"/>
    <w:rsid w:val="00306138"/>
    <w:rsid w:val="003079D9"/>
    <w:rsid w:val="00310AEC"/>
    <w:rsid w:val="00312329"/>
    <w:rsid w:val="00317248"/>
    <w:rsid w:val="00322DB2"/>
    <w:rsid w:val="00322DE9"/>
    <w:rsid w:val="00326648"/>
    <w:rsid w:val="00326E6A"/>
    <w:rsid w:val="00327F1D"/>
    <w:rsid w:val="00330005"/>
    <w:rsid w:val="0033037F"/>
    <w:rsid w:val="0033140E"/>
    <w:rsid w:val="00333E1D"/>
    <w:rsid w:val="00336C8B"/>
    <w:rsid w:val="00337B93"/>
    <w:rsid w:val="00345EE4"/>
    <w:rsid w:val="00346F7A"/>
    <w:rsid w:val="003503C4"/>
    <w:rsid w:val="0035201C"/>
    <w:rsid w:val="00352A63"/>
    <w:rsid w:val="00352BA3"/>
    <w:rsid w:val="00356692"/>
    <w:rsid w:val="00357A0A"/>
    <w:rsid w:val="00362F95"/>
    <w:rsid w:val="0036695A"/>
    <w:rsid w:val="0037296D"/>
    <w:rsid w:val="00374216"/>
    <w:rsid w:val="003743D7"/>
    <w:rsid w:val="00376A4E"/>
    <w:rsid w:val="003806BB"/>
    <w:rsid w:val="00381F7C"/>
    <w:rsid w:val="00386BFF"/>
    <w:rsid w:val="00392230"/>
    <w:rsid w:val="00392477"/>
    <w:rsid w:val="003939A3"/>
    <w:rsid w:val="003943CD"/>
    <w:rsid w:val="00394717"/>
    <w:rsid w:val="00395043"/>
    <w:rsid w:val="00397472"/>
    <w:rsid w:val="00397C4E"/>
    <w:rsid w:val="003A0CCB"/>
    <w:rsid w:val="003A2A65"/>
    <w:rsid w:val="003A34A2"/>
    <w:rsid w:val="003A435B"/>
    <w:rsid w:val="003A5820"/>
    <w:rsid w:val="003A6950"/>
    <w:rsid w:val="003A6EC0"/>
    <w:rsid w:val="003B06D8"/>
    <w:rsid w:val="003B0DF3"/>
    <w:rsid w:val="003B12DF"/>
    <w:rsid w:val="003B154D"/>
    <w:rsid w:val="003B4B69"/>
    <w:rsid w:val="003C04F0"/>
    <w:rsid w:val="003C3406"/>
    <w:rsid w:val="003C3C4B"/>
    <w:rsid w:val="003C7FF9"/>
    <w:rsid w:val="003D513D"/>
    <w:rsid w:val="003D60E0"/>
    <w:rsid w:val="003D7A9F"/>
    <w:rsid w:val="003E0C6F"/>
    <w:rsid w:val="003E66FD"/>
    <w:rsid w:val="003F229C"/>
    <w:rsid w:val="003F3A34"/>
    <w:rsid w:val="003F5BD1"/>
    <w:rsid w:val="003F7A06"/>
    <w:rsid w:val="00401D8D"/>
    <w:rsid w:val="00403121"/>
    <w:rsid w:val="00406863"/>
    <w:rsid w:val="00406CEA"/>
    <w:rsid w:val="00406F80"/>
    <w:rsid w:val="00413A83"/>
    <w:rsid w:val="00415124"/>
    <w:rsid w:val="0041661B"/>
    <w:rsid w:val="00422B89"/>
    <w:rsid w:val="00423CAE"/>
    <w:rsid w:val="004252AE"/>
    <w:rsid w:val="00425488"/>
    <w:rsid w:val="00427F3F"/>
    <w:rsid w:val="00434CEB"/>
    <w:rsid w:val="00440F9F"/>
    <w:rsid w:val="004424D5"/>
    <w:rsid w:val="0044360D"/>
    <w:rsid w:val="00445F79"/>
    <w:rsid w:val="004460FC"/>
    <w:rsid w:val="004517C4"/>
    <w:rsid w:val="00452F1D"/>
    <w:rsid w:val="00452F33"/>
    <w:rsid w:val="004550CE"/>
    <w:rsid w:val="004604D8"/>
    <w:rsid w:val="00460DCD"/>
    <w:rsid w:val="004621D3"/>
    <w:rsid w:val="004631B8"/>
    <w:rsid w:val="00463631"/>
    <w:rsid w:val="0046650D"/>
    <w:rsid w:val="00471937"/>
    <w:rsid w:val="00471ADD"/>
    <w:rsid w:val="00474105"/>
    <w:rsid w:val="00482024"/>
    <w:rsid w:val="004839F4"/>
    <w:rsid w:val="00483C31"/>
    <w:rsid w:val="00484330"/>
    <w:rsid w:val="00485E89"/>
    <w:rsid w:val="0048667E"/>
    <w:rsid w:val="00486A11"/>
    <w:rsid w:val="00493DDC"/>
    <w:rsid w:val="00494637"/>
    <w:rsid w:val="004960C5"/>
    <w:rsid w:val="004A0531"/>
    <w:rsid w:val="004A2F69"/>
    <w:rsid w:val="004A4B72"/>
    <w:rsid w:val="004A5320"/>
    <w:rsid w:val="004A54D0"/>
    <w:rsid w:val="004A6F76"/>
    <w:rsid w:val="004A774D"/>
    <w:rsid w:val="004A77E0"/>
    <w:rsid w:val="004B1A64"/>
    <w:rsid w:val="004B1AD7"/>
    <w:rsid w:val="004B1C69"/>
    <w:rsid w:val="004B2AB1"/>
    <w:rsid w:val="004B345D"/>
    <w:rsid w:val="004B4AEC"/>
    <w:rsid w:val="004B6F31"/>
    <w:rsid w:val="004C0116"/>
    <w:rsid w:val="004C09BF"/>
    <w:rsid w:val="004C56A5"/>
    <w:rsid w:val="004D00F9"/>
    <w:rsid w:val="004D2B6A"/>
    <w:rsid w:val="004D38E5"/>
    <w:rsid w:val="004D451B"/>
    <w:rsid w:val="004D4DE6"/>
    <w:rsid w:val="004D6892"/>
    <w:rsid w:val="004E0C1D"/>
    <w:rsid w:val="004E287D"/>
    <w:rsid w:val="004E42A8"/>
    <w:rsid w:val="004E570F"/>
    <w:rsid w:val="004E58A9"/>
    <w:rsid w:val="004F297C"/>
    <w:rsid w:val="004F6FB7"/>
    <w:rsid w:val="004F7386"/>
    <w:rsid w:val="004F7D75"/>
    <w:rsid w:val="005002D3"/>
    <w:rsid w:val="00503223"/>
    <w:rsid w:val="00504B73"/>
    <w:rsid w:val="00505332"/>
    <w:rsid w:val="005067EE"/>
    <w:rsid w:val="00506AF9"/>
    <w:rsid w:val="0050702C"/>
    <w:rsid w:val="00507D1D"/>
    <w:rsid w:val="00512CB8"/>
    <w:rsid w:val="00512F5F"/>
    <w:rsid w:val="005136E6"/>
    <w:rsid w:val="005145C6"/>
    <w:rsid w:val="00521611"/>
    <w:rsid w:val="0052166C"/>
    <w:rsid w:val="005227D5"/>
    <w:rsid w:val="00522E08"/>
    <w:rsid w:val="00523B34"/>
    <w:rsid w:val="00523E48"/>
    <w:rsid w:val="00524C5B"/>
    <w:rsid w:val="00526576"/>
    <w:rsid w:val="005269D1"/>
    <w:rsid w:val="00530A3E"/>
    <w:rsid w:val="00530EA8"/>
    <w:rsid w:val="00531EC3"/>
    <w:rsid w:val="00535738"/>
    <w:rsid w:val="00537015"/>
    <w:rsid w:val="00540C0B"/>
    <w:rsid w:val="00545F5C"/>
    <w:rsid w:val="0054747E"/>
    <w:rsid w:val="005508A8"/>
    <w:rsid w:val="00552330"/>
    <w:rsid w:val="005536F2"/>
    <w:rsid w:val="00553DFE"/>
    <w:rsid w:val="0055455A"/>
    <w:rsid w:val="0055545D"/>
    <w:rsid w:val="00557F1B"/>
    <w:rsid w:val="00561D71"/>
    <w:rsid w:val="00561DD6"/>
    <w:rsid w:val="005631F1"/>
    <w:rsid w:val="00565AE7"/>
    <w:rsid w:val="00566212"/>
    <w:rsid w:val="005664FD"/>
    <w:rsid w:val="005708C0"/>
    <w:rsid w:val="00572DE0"/>
    <w:rsid w:val="005758AC"/>
    <w:rsid w:val="00576C89"/>
    <w:rsid w:val="005800A9"/>
    <w:rsid w:val="00580353"/>
    <w:rsid w:val="0058315E"/>
    <w:rsid w:val="00586BEF"/>
    <w:rsid w:val="00591272"/>
    <w:rsid w:val="00592C11"/>
    <w:rsid w:val="005931DD"/>
    <w:rsid w:val="00593B68"/>
    <w:rsid w:val="005971D4"/>
    <w:rsid w:val="005A2143"/>
    <w:rsid w:val="005A2164"/>
    <w:rsid w:val="005A2439"/>
    <w:rsid w:val="005B09B7"/>
    <w:rsid w:val="005B23BA"/>
    <w:rsid w:val="005B3B77"/>
    <w:rsid w:val="005B6F11"/>
    <w:rsid w:val="005C05E4"/>
    <w:rsid w:val="005C2FB4"/>
    <w:rsid w:val="005C436D"/>
    <w:rsid w:val="005D0B21"/>
    <w:rsid w:val="005D1987"/>
    <w:rsid w:val="005D1F2B"/>
    <w:rsid w:val="005E0268"/>
    <w:rsid w:val="005E04BF"/>
    <w:rsid w:val="005E3666"/>
    <w:rsid w:val="005E3EFC"/>
    <w:rsid w:val="005E4AAD"/>
    <w:rsid w:val="005E5EA0"/>
    <w:rsid w:val="005E7488"/>
    <w:rsid w:val="005E7811"/>
    <w:rsid w:val="005F059A"/>
    <w:rsid w:val="005F0AB5"/>
    <w:rsid w:val="005F1893"/>
    <w:rsid w:val="005F18B4"/>
    <w:rsid w:val="005F368A"/>
    <w:rsid w:val="005F662F"/>
    <w:rsid w:val="005F776F"/>
    <w:rsid w:val="00602BA8"/>
    <w:rsid w:val="0060584E"/>
    <w:rsid w:val="00611428"/>
    <w:rsid w:val="00612FCA"/>
    <w:rsid w:val="00614455"/>
    <w:rsid w:val="006163D2"/>
    <w:rsid w:val="00616B5E"/>
    <w:rsid w:val="00620244"/>
    <w:rsid w:val="0062140E"/>
    <w:rsid w:val="00622333"/>
    <w:rsid w:val="0062378C"/>
    <w:rsid w:val="006259C3"/>
    <w:rsid w:val="00633419"/>
    <w:rsid w:val="0064051E"/>
    <w:rsid w:val="00641AD6"/>
    <w:rsid w:val="00641E72"/>
    <w:rsid w:val="00643508"/>
    <w:rsid w:val="00650F54"/>
    <w:rsid w:val="00651D9B"/>
    <w:rsid w:val="0065371A"/>
    <w:rsid w:val="006547C9"/>
    <w:rsid w:val="006548BF"/>
    <w:rsid w:val="0065650F"/>
    <w:rsid w:val="006567A6"/>
    <w:rsid w:val="00657A9A"/>
    <w:rsid w:val="0066035B"/>
    <w:rsid w:val="006612BA"/>
    <w:rsid w:val="0066160B"/>
    <w:rsid w:val="00662B7E"/>
    <w:rsid w:val="0066363A"/>
    <w:rsid w:val="00663B6D"/>
    <w:rsid w:val="00663EF5"/>
    <w:rsid w:val="00666DE6"/>
    <w:rsid w:val="00671CD0"/>
    <w:rsid w:val="006725BE"/>
    <w:rsid w:val="00674EE3"/>
    <w:rsid w:val="00680F4C"/>
    <w:rsid w:val="006811A5"/>
    <w:rsid w:val="006811E1"/>
    <w:rsid w:val="00681474"/>
    <w:rsid w:val="00683546"/>
    <w:rsid w:val="0068400D"/>
    <w:rsid w:val="00686CFB"/>
    <w:rsid w:val="00691ABC"/>
    <w:rsid w:val="00692A4A"/>
    <w:rsid w:val="00694094"/>
    <w:rsid w:val="00696236"/>
    <w:rsid w:val="00696D37"/>
    <w:rsid w:val="006A0BDD"/>
    <w:rsid w:val="006A3B09"/>
    <w:rsid w:val="006A5619"/>
    <w:rsid w:val="006A5E5D"/>
    <w:rsid w:val="006A66E1"/>
    <w:rsid w:val="006B093C"/>
    <w:rsid w:val="006B2053"/>
    <w:rsid w:val="006B7F23"/>
    <w:rsid w:val="006C00C6"/>
    <w:rsid w:val="006C118A"/>
    <w:rsid w:val="006C12E5"/>
    <w:rsid w:val="006C2A91"/>
    <w:rsid w:val="006C2DF5"/>
    <w:rsid w:val="006C33CA"/>
    <w:rsid w:val="006C59F2"/>
    <w:rsid w:val="006C5D77"/>
    <w:rsid w:val="006C5D86"/>
    <w:rsid w:val="006C6382"/>
    <w:rsid w:val="006C7927"/>
    <w:rsid w:val="006D2641"/>
    <w:rsid w:val="006D3D7A"/>
    <w:rsid w:val="006D453D"/>
    <w:rsid w:val="006D4B91"/>
    <w:rsid w:val="006D7D51"/>
    <w:rsid w:val="006E0A43"/>
    <w:rsid w:val="006E3BE3"/>
    <w:rsid w:val="006E4690"/>
    <w:rsid w:val="006E60E8"/>
    <w:rsid w:val="006E7AB2"/>
    <w:rsid w:val="006F0A61"/>
    <w:rsid w:val="006F1F15"/>
    <w:rsid w:val="006F226F"/>
    <w:rsid w:val="006F2411"/>
    <w:rsid w:val="006F3280"/>
    <w:rsid w:val="00703B44"/>
    <w:rsid w:val="007057A0"/>
    <w:rsid w:val="0070707E"/>
    <w:rsid w:val="0070775C"/>
    <w:rsid w:val="007104FD"/>
    <w:rsid w:val="007112DC"/>
    <w:rsid w:val="00711C26"/>
    <w:rsid w:val="00713C0D"/>
    <w:rsid w:val="0071474C"/>
    <w:rsid w:val="00716B0B"/>
    <w:rsid w:val="00717325"/>
    <w:rsid w:val="00717C1F"/>
    <w:rsid w:val="00721662"/>
    <w:rsid w:val="00723162"/>
    <w:rsid w:val="007234D7"/>
    <w:rsid w:val="00724263"/>
    <w:rsid w:val="00724A28"/>
    <w:rsid w:val="00725208"/>
    <w:rsid w:val="00730C5B"/>
    <w:rsid w:val="00733E4A"/>
    <w:rsid w:val="00734647"/>
    <w:rsid w:val="007350D6"/>
    <w:rsid w:val="0073548B"/>
    <w:rsid w:val="007355BE"/>
    <w:rsid w:val="007365C1"/>
    <w:rsid w:val="00736BF9"/>
    <w:rsid w:val="00743351"/>
    <w:rsid w:val="00746406"/>
    <w:rsid w:val="007524A1"/>
    <w:rsid w:val="00752610"/>
    <w:rsid w:val="00753452"/>
    <w:rsid w:val="00753D59"/>
    <w:rsid w:val="007540E9"/>
    <w:rsid w:val="00754D98"/>
    <w:rsid w:val="00755D8B"/>
    <w:rsid w:val="0075642D"/>
    <w:rsid w:val="00760091"/>
    <w:rsid w:val="007628B5"/>
    <w:rsid w:val="00764E98"/>
    <w:rsid w:val="00765DDD"/>
    <w:rsid w:val="00766FB2"/>
    <w:rsid w:val="007676D2"/>
    <w:rsid w:val="00767E6B"/>
    <w:rsid w:val="00770DEC"/>
    <w:rsid w:val="007720F4"/>
    <w:rsid w:val="00772E2A"/>
    <w:rsid w:val="00774981"/>
    <w:rsid w:val="00780458"/>
    <w:rsid w:val="007806C2"/>
    <w:rsid w:val="00781E61"/>
    <w:rsid w:val="00783118"/>
    <w:rsid w:val="0078708B"/>
    <w:rsid w:val="00787691"/>
    <w:rsid w:val="00790DC6"/>
    <w:rsid w:val="007912DC"/>
    <w:rsid w:val="00792FCF"/>
    <w:rsid w:val="007936E7"/>
    <w:rsid w:val="00793B09"/>
    <w:rsid w:val="00796DFB"/>
    <w:rsid w:val="007977C1"/>
    <w:rsid w:val="007A02D2"/>
    <w:rsid w:val="007A0362"/>
    <w:rsid w:val="007A0E68"/>
    <w:rsid w:val="007A2974"/>
    <w:rsid w:val="007A4601"/>
    <w:rsid w:val="007A4BA7"/>
    <w:rsid w:val="007A5ED7"/>
    <w:rsid w:val="007A65EA"/>
    <w:rsid w:val="007B2373"/>
    <w:rsid w:val="007B254C"/>
    <w:rsid w:val="007B3623"/>
    <w:rsid w:val="007B5831"/>
    <w:rsid w:val="007B761E"/>
    <w:rsid w:val="007C52BF"/>
    <w:rsid w:val="007C6A4C"/>
    <w:rsid w:val="007D1543"/>
    <w:rsid w:val="007D2A99"/>
    <w:rsid w:val="007D3747"/>
    <w:rsid w:val="007D53D1"/>
    <w:rsid w:val="007D7A13"/>
    <w:rsid w:val="007E0CE7"/>
    <w:rsid w:val="007E1583"/>
    <w:rsid w:val="007E1B92"/>
    <w:rsid w:val="007E631E"/>
    <w:rsid w:val="007E68B8"/>
    <w:rsid w:val="007E6B28"/>
    <w:rsid w:val="007F2A8F"/>
    <w:rsid w:val="007F3741"/>
    <w:rsid w:val="007F6692"/>
    <w:rsid w:val="007F68C4"/>
    <w:rsid w:val="007F7E9A"/>
    <w:rsid w:val="00800194"/>
    <w:rsid w:val="008005D8"/>
    <w:rsid w:val="00802F66"/>
    <w:rsid w:val="00803E21"/>
    <w:rsid w:val="0081591E"/>
    <w:rsid w:val="00817DB0"/>
    <w:rsid w:val="00817F64"/>
    <w:rsid w:val="008211E3"/>
    <w:rsid w:val="008243A0"/>
    <w:rsid w:val="00825219"/>
    <w:rsid w:val="00825328"/>
    <w:rsid w:val="00826781"/>
    <w:rsid w:val="00826A10"/>
    <w:rsid w:val="00830D8A"/>
    <w:rsid w:val="00831150"/>
    <w:rsid w:val="0083121E"/>
    <w:rsid w:val="008357A6"/>
    <w:rsid w:val="00835D58"/>
    <w:rsid w:val="008372BA"/>
    <w:rsid w:val="008374C9"/>
    <w:rsid w:val="00841E75"/>
    <w:rsid w:val="0084366F"/>
    <w:rsid w:val="00846765"/>
    <w:rsid w:val="00846D17"/>
    <w:rsid w:val="00846F16"/>
    <w:rsid w:val="008473C7"/>
    <w:rsid w:val="00847598"/>
    <w:rsid w:val="00856763"/>
    <w:rsid w:val="0085753F"/>
    <w:rsid w:val="00860D28"/>
    <w:rsid w:val="00862411"/>
    <w:rsid w:val="008624E1"/>
    <w:rsid w:val="00862F7A"/>
    <w:rsid w:val="00864D97"/>
    <w:rsid w:val="00865E21"/>
    <w:rsid w:val="0086733F"/>
    <w:rsid w:val="0087141F"/>
    <w:rsid w:val="0087222B"/>
    <w:rsid w:val="00872A7A"/>
    <w:rsid w:val="00872DA8"/>
    <w:rsid w:val="00876739"/>
    <w:rsid w:val="008805C5"/>
    <w:rsid w:val="008818B7"/>
    <w:rsid w:val="00881FAB"/>
    <w:rsid w:val="00883CB4"/>
    <w:rsid w:val="00885E0F"/>
    <w:rsid w:val="008928B3"/>
    <w:rsid w:val="00892B8F"/>
    <w:rsid w:val="0089318C"/>
    <w:rsid w:val="00893CC8"/>
    <w:rsid w:val="00897823"/>
    <w:rsid w:val="008A01BC"/>
    <w:rsid w:val="008A32C7"/>
    <w:rsid w:val="008A34AF"/>
    <w:rsid w:val="008A4141"/>
    <w:rsid w:val="008A42A2"/>
    <w:rsid w:val="008A485A"/>
    <w:rsid w:val="008A49F2"/>
    <w:rsid w:val="008A4E2F"/>
    <w:rsid w:val="008A6CBA"/>
    <w:rsid w:val="008A6D31"/>
    <w:rsid w:val="008A7E9F"/>
    <w:rsid w:val="008B019C"/>
    <w:rsid w:val="008B1656"/>
    <w:rsid w:val="008B19A8"/>
    <w:rsid w:val="008B29DC"/>
    <w:rsid w:val="008B516E"/>
    <w:rsid w:val="008B5CDC"/>
    <w:rsid w:val="008B6EC5"/>
    <w:rsid w:val="008B6F4C"/>
    <w:rsid w:val="008B7483"/>
    <w:rsid w:val="008B7B3D"/>
    <w:rsid w:val="008C0B1D"/>
    <w:rsid w:val="008C1E8C"/>
    <w:rsid w:val="008C2021"/>
    <w:rsid w:val="008C3105"/>
    <w:rsid w:val="008D0F94"/>
    <w:rsid w:val="008D1E0F"/>
    <w:rsid w:val="008D4018"/>
    <w:rsid w:val="008D555B"/>
    <w:rsid w:val="008D620C"/>
    <w:rsid w:val="008E544F"/>
    <w:rsid w:val="008E5B6F"/>
    <w:rsid w:val="008E74E7"/>
    <w:rsid w:val="008F4727"/>
    <w:rsid w:val="008F53FA"/>
    <w:rsid w:val="008F61A9"/>
    <w:rsid w:val="008F69BB"/>
    <w:rsid w:val="008F7507"/>
    <w:rsid w:val="00901D63"/>
    <w:rsid w:val="00902D5D"/>
    <w:rsid w:val="009032C1"/>
    <w:rsid w:val="00903888"/>
    <w:rsid w:val="009050AE"/>
    <w:rsid w:val="00906A86"/>
    <w:rsid w:val="00907CAC"/>
    <w:rsid w:val="009101A4"/>
    <w:rsid w:val="009105C4"/>
    <w:rsid w:val="00910D62"/>
    <w:rsid w:val="00911648"/>
    <w:rsid w:val="009152D3"/>
    <w:rsid w:val="00916DB0"/>
    <w:rsid w:val="00920AE3"/>
    <w:rsid w:val="00921CEC"/>
    <w:rsid w:val="00921D35"/>
    <w:rsid w:val="009220CF"/>
    <w:rsid w:val="00922137"/>
    <w:rsid w:val="00922D27"/>
    <w:rsid w:val="00924D02"/>
    <w:rsid w:val="00924E80"/>
    <w:rsid w:val="0092576B"/>
    <w:rsid w:val="00925DA0"/>
    <w:rsid w:val="009324A1"/>
    <w:rsid w:val="00940821"/>
    <w:rsid w:val="0094300F"/>
    <w:rsid w:val="0094618A"/>
    <w:rsid w:val="009462EC"/>
    <w:rsid w:val="009508C6"/>
    <w:rsid w:val="00950944"/>
    <w:rsid w:val="00954B8F"/>
    <w:rsid w:val="00955459"/>
    <w:rsid w:val="0095782F"/>
    <w:rsid w:val="009603D2"/>
    <w:rsid w:val="00961736"/>
    <w:rsid w:val="0096191A"/>
    <w:rsid w:val="0096271F"/>
    <w:rsid w:val="00962922"/>
    <w:rsid w:val="00963326"/>
    <w:rsid w:val="00964380"/>
    <w:rsid w:val="0096563D"/>
    <w:rsid w:val="009656F8"/>
    <w:rsid w:val="00966B6A"/>
    <w:rsid w:val="00967A1F"/>
    <w:rsid w:val="009756E1"/>
    <w:rsid w:val="0098265D"/>
    <w:rsid w:val="00983638"/>
    <w:rsid w:val="009844C7"/>
    <w:rsid w:val="00985B66"/>
    <w:rsid w:val="009905FD"/>
    <w:rsid w:val="009940B4"/>
    <w:rsid w:val="00994BDB"/>
    <w:rsid w:val="009A084B"/>
    <w:rsid w:val="009A0F7E"/>
    <w:rsid w:val="009A1A40"/>
    <w:rsid w:val="009A2F59"/>
    <w:rsid w:val="009A4530"/>
    <w:rsid w:val="009A54E7"/>
    <w:rsid w:val="009A56FC"/>
    <w:rsid w:val="009B5069"/>
    <w:rsid w:val="009B5E12"/>
    <w:rsid w:val="009B6BFB"/>
    <w:rsid w:val="009C0FD6"/>
    <w:rsid w:val="009C24EC"/>
    <w:rsid w:val="009C36F5"/>
    <w:rsid w:val="009C451C"/>
    <w:rsid w:val="009C4D5B"/>
    <w:rsid w:val="009C7B0C"/>
    <w:rsid w:val="009C7B8D"/>
    <w:rsid w:val="009D0511"/>
    <w:rsid w:val="009D0602"/>
    <w:rsid w:val="009D0DC4"/>
    <w:rsid w:val="009D221A"/>
    <w:rsid w:val="009D28B3"/>
    <w:rsid w:val="009D2C5B"/>
    <w:rsid w:val="009D59B9"/>
    <w:rsid w:val="009D6576"/>
    <w:rsid w:val="009D7382"/>
    <w:rsid w:val="009D7856"/>
    <w:rsid w:val="009E1881"/>
    <w:rsid w:val="009E25F1"/>
    <w:rsid w:val="009E3003"/>
    <w:rsid w:val="009E55DF"/>
    <w:rsid w:val="009E58CF"/>
    <w:rsid w:val="009E6394"/>
    <w:rsid w:val="009E6A5E"/>
    <w:rsid w:val="009E6F96"/>
    <w:rsid w:val="009E76A4"/>
    <w:rsid w:val="009F41FB"/>
    <w:rsid w:val="009F4E12"/>
    <w:rsid w:val="009F67CF"/>
    <w:rsid w:val="00A016FF"/>
    <w:rsid w:val="00A01D3C"/>
    <w:rsid w:val="00A02BFE"/>
    <w:rsid w:val="00A04E9D"/>
    <w:rsid w:val="00A0686E"/>
    <w:rsid w:val="00A10DB5"/>
    <w:rsid w:val="00A11DC1"/>
    <w:rsid w:val="00A12243"/>
    <w:rsid w:val="00A1358B"/>
    <w:rsid w:val="00A20A13"/>
    <w:rsid w:val="00A20D07"/>
    <w:rsid w:val="00A20D28"/>
    <w:rsid w:val="00A211B6"/>
    <w:rsid w:val="00A21F7E"/>
    <w:rsid w:val="00A22428"/>
    <w:rsid w:val="00A243A5"/>
    <w:rsid w:val="00A26882"/>
    <w:rsid w:val="00A30A05"/>
    <w:rsid w:val="00A324F0"/>
    <w:rsid w:val="00A32C4F"/>
    <w:rsid w:val="00A33075"/>
    <w:rsid w:val="00A341D4"/>
    <w:rsid w:val="00A3500C"/>
    <w:rsid w:val="00A40054"/>
    <w:rsid w:val="00A40304"/>
    <w:rsid w:val="00A419BE"/>
    <w:rsid w:val="00A45785"/>
    <w:rsid w:val="00A45FD1"/>
    <w:rsid w:val="00A524FC"/>
    <w:rsid w:val="00A54A6F"/>
    <w:rsid w:val="00A563B7"/>
    <w:rsid w:val="00A56911"/>
    <w:rsid w:val="00A56EE0"/>
    <w:rsid w:val="00A626E9"/>
    <w:rsid w:val="00A62E84"/>
    <w:rsid w:val="00A63B46"/>
    <w:rsid w:val="00A65BF8"/>
    <w:rsid w:val="00A669BA"/>
    <w:rsid w:val="00A676B6"/>
    <w:rsid w:val="00A7073D"/>
    <w:rsid w:val="00A71107"/>
    <w:rsid w:val="00A732F0"/>
    <w:rsid w:val="00A73DB6"/>
    <w:rsid w:val="00A74DBF"/>
    <w:rsid w:val="00A80994"/>
    <w:rsid w:val="00A80B89"/>
    <w:rsid w:val="00A81976"/>
    <w:rsid w:val="00A85E6E"/>
    <w:rsid w:val="00A86810"/>
    <w:rsid w:val="00A87999"/>
    <w:rsid w:val="00A93C1C"/>
    <w:rsid w:val="00A93C58"/>
    <w:rsid w:val="00A93CB3"/>
    <w:rsid w:val="00A97367"/>
    <w:rsid w:val="00AA41E7"/>
    <w:rsid w:val="00AA5EB9"/>
    <w:rsid w:val="00AA66A1"/>
    <w:rsid w:val="00AA7200"/>
    <w:rsid w:val="00AA7410"/>
    <w:rsid w:val="00AB015C"/>
    <w:rsid w:val="00AB18C7"/>
    <w:rsid w:val="00AB1957"/>
    <w:rsid w:val="00AB1FD5"/>
    <w:rsid w:val="00AB2981"/>
    <w:rsid w:val="00AB467C"/>
    <w:rsid w:val="00AB7901"/>
    <w:rsid w:val="00AC2F9F"/>
    <w:rsid w:val="00AC32A6"/>
    <w:rsid w:val="00AC3737"/>
    <w:rsid w:val="00AC3BCF"/>
    <w:rsid w:val="00AC46A5"/>
    <w:rsid w:val="00AC6B47"/>
    <w:rsid w:val="00AD15D1"/>
    <w:rsid w:val="00AD5077"/>
    <w:rsid w:val="00AE0218"/>
    <w:rsid w:val="00AE0443"/>
    <w:rsid w:val="00AE3324"/>
    <w:rsid w:val="00AE44B9"/>
    <w:rsid w:val="00AE4CB5"/>
    <w:rsid w:val="00AE589F"/>
    <w:rsid w:val="00AF236B"/>
    <w:rsid w:val="00AF5B1E"/>
    <w:rsid w:val="00B04282"/>
    <w:rsid w:val="00B05094"/>
    <w:rsid w:val="00B070AD"/>
    <w:rsid w:val="00B07408"/>
    <w:rsid w:val="00B07ED3"/>
    <w:rsid w:val="00B1105F"/>
    <w:rsid w:val="00B1209C"/>
    <w:rsid w:val="00B127DE"/>
    <w:rsid w:val="00B12F30"/>
    <w:rsid w:val="00B15268"/>
    <w:rsid w:val="00B158BD"/>
    <w:rsid w:val="00B160C6"/>
    <w:rsid w:val="00B211F0"/>
    <w:rsid w:val="00B21D52"/>
    <w:rsid w:val="00B22214"/>
    <w:rsid w:val="00B244C9"/>
    <w:rsid w:val="00B2479F"/>
    <w:rsid w:val="00B24DEE"/>
    <w:rsid w:val="00B27A60"/>
    <w:rsid w:val="00B30B37"/>
    <w:rsid w:val="00B33B14"/>
    <w:rsid w:val="00B3577F"/>
    <w:rsid w:val="00B366CF"/>
    <w:rsid w:val="00B37DA8"/>
    <w:rsid w:val="00B37F2A"/>
    <w:rsid w:val="00B40CCE"/>
    <w:rsid w:val="00B4129D"/>
    <w:rsid w:val="00B45A17"/>
    <w:rsid w:val="00B46BF3"/>
    <w:rsid w:val="00B4749C"/>
    <w:rsid w:val="00B51EA0"/>
    <w:rsid w:val="00B52E64"/>
    <w:rsid w:val="00B530D7"/>
    <w:rsid w:val="00B53F70"/>
    <w:rsid w:val="00B55032"/>
    <w:rsid w:val="00B5607E"/>
    <w:rsid w:val="00B563A5"/>
    <w:rsid w:val="00B60696"/>
    <w:rsid w:val="00B6126B"/>
    <w:rsid w:val="00B6213E"/>
    <w:rsid w:val="00B6462F"/>
    <w:rsid w:val="00B64D45"/>
    <w:rsid w:val="00B655BC"/>
    <w:rsid w:val="00B70D38"/>
    <w:rsid w:val="00B72047"/>
    <w:rsid w:val="00B72D3D"/>
    <w:rsid w:val="00B734E8"/>
    <w:rsid w:val="00B74A53"/>
    <w:rsid w:val="00B74A76"/>
    <w:rsid w:val="00B7661E"/>
    <w:rsid w:val="00B81354"/>
    <w:rsid w:val="00B82F57"/>
    <w:rsid w:val="00B85481"/>
    <w:rsid w:val="00B866E8"/>
    <w:rsid w:val="00B87AEA"/>
    <w:rsid w:val="00B93D00"/>
    <w:rsid w:val="00B93D60"/>
    <w:rsid w:val="00B94CCE"/>
    <w:rsid w:val="00B95D17"/>
    <w:rsid w:val="00B9734C"/>
    <w:rsid w:val="00B973A0"/>
    <w:rsid w:val="00BA091A"/>
    <w:rsid w:val="00BA1C5F"/>
    <w:rsid w:val="00BA2831"/>
    <w:rsid w:val="00BA468E"/>
    <w:rsid w:val="00BA49A5"/>
    <w:rsid w:val="00BA4E0E"/>
    <w:rsid w:val="00BA5A61"/>
    <w:rsid w:val="00BB0472"/>
    <w:rsid w:val="00BB5C8B"/>
    <w:rsid w:val="00BB6F84"/>
    <w:rsid w:val="00BC0323"/>
    <w:rsid w:val="00BC082F"/>
    <w:rsid w:val="00BC7588"/>
    <w:rsid w:val="00BC7DCE"/>
    <w:rsid w:val="00BD083E"/>
    <w:rsid w:val="00BD2961"/>
    <w:rsid w:val="00BD3893"/>
    <w:rsid w:val="00BD3F35"/>
    <w:rsid w:val="00BD45E4"/>
    <w:rsid w:val="00BD640F"/>
    <w:rsid w:val="00BD7203"/>
    <w:rsid w:val="00BD731F"/>
    <w:rsid w:val="00BE03C2"/>
    <w:rsid w:val="00BE1EFC"/>
    <w:rsid w:val="00BE2CAA"/>
    <w:rsid w:val="00BE2EEB"/>
    <w:rsid w:val="00BE7A59"/>
    <w:rsid w:val="00BF0D7A"/>
    <w:rsid w:val="00BF37D7"/>
    <w:rsid w:val="00BF3A41"/>
    <w:rsid w:val="00BF79B2"/>
    <w:rsid w:val="00BF7FC2"/>
    <w:rsid w:val="00C0009C"/>
    <w:rsid w:val="00C01440"/>
    <w:rsid w:val="00C0290F"/>
    <w:rsid w:val="00C02EC7"/>
    <w:rsid w:val="00C04BB2"/>
    <w:rsid w:val="00C057E9"/>
    <w:rsid w:val="00C12605"/>
    <w:rsid w:val="00C1289B"/>
    <w:rsid w:val="00C129C3"/>
    <w:rsid w:val="00C136DC"/>
    <w:rsid w:val="00C13F85"/>
    <w:rsid w:val="00C1451D"/>
    <w:rsid w:val="00C14D57"/>
    <w:rsid w:val="00C14DDC"/>
    <w:rsid w:val="00C168E5"/>
    <w:rsid w:val="00C17F22"/>
    <w:rsid w:val="00C20E1E"/>
    <w:rsid w:val="00C215C0"/>
    <w:rsid w:val="00C23AB4"/>
    <w:rsid w:val="00C23AFE"/>
    <w:rsid w:val="00C25053"/>
    <w:rsid w:val="00C25F16"/>
    <w:rsid w:val="00C30D7D"/>
    <w:rsid w:val="00C40768"/>
    <w:rsid w:val="00C42A14"/>
    <w:rsid w:val="00C510FA"/>
    <w:rsid w:val="00C51636"/>
    <w:rsid w:val="00C52A29"/>
    <w:rsid w:val="00C55B92"/>
    <w:rsid w:val="00C62987"/>
    <w:rsid w:val="00C6638C"/>
    <w:rsid w:val="00C66E37"/>
    <w:rsid w:val="00C70A3E"/>
    <w:rsid w:val="00C73B3A"/>
    <w:rsid w:val="00C73CE9"/>
    <w:rsid w:val="00C7580B"/>
    <w:rsid w:val="00C75896"/>
    <w:rsid w:val="00C7640B"/>
    <w:rsid w:val="00C776BD"/>
    <w:rsid w:val="00C80497"/>
    <w:rsid w:val="00C81608"/>
    <w:rsid w:val="00C834B8"/>
    <w:rsid w:val="00C86EA1"/>
    <w:rsid w:val="00C928EF"/>
    <w:rsid w:val="00C95B8A"/>
    <w:rsid w:val="00C96DD2"/>
    <w:rsid w:val="00CA0D75"/>
    <w:rsid w:val="00CA18D4"/>
    <w:rsid w:val="00CA308B"/>
    <w:rsid w:val="00CA52CA"/>
    <w:rsid w:val="00CA57F1"/>
    <w:rsid w:val="00CA74AF"/>
    <w:rsid w:val="00CA7A74"/>
    <w:rsid w:val="00CB01C9"/>
    <w:rsid w:val="00CB073B"/>
    <w:rsid w:val="00CB1732"/>
    <w:rsid w:val="00CB1DBC"/>
    <w:rsid w:val="00CB6409"/>
    <w:rsid w:val="00CC1660"/>
    <w:rsid w:val="00CC3880"/>
    <w:rsid w:val="00CC4AB1"/>
    <w:rsid w:val="00CC513D"/>
    <w:rsid w:val="00CC6FF3"/>
    <w:rsid w:val="00CC771D"/>
    <w:rsid w:val="00CD26CF"/>
    <w:rsid w:val="00CD2E5F"/>
    <w:rsid w:val="00CD68F7"/>
    <w:rsid w:val="00CD6912"/>
    <w:rsid w:val="00CD7BA6"/>
    <w:rsid w:val="00CE2C87"/>
    <w:rsid w:val="00CE3C15"/>
    <w:rsid w:val="00CE481F"/>
    <w:rsid w:val="00CE4FA9"/>
    <w:rsid w:val="00CE7EB7"/>
    <w:rsid w:val="00CF43E7"/>
    <w:rsid w:val="00CF617C"/>
    <w:rsid w:val="00CF6FFA"/>
    <w:rsid w:val="00D0163A"/>
    <w:rsid w:val="00D02882"/>
    <w:rsid w:val="00D02E38"/>
    <w:rsid w:val="00D06B93"/>
    <w:rsid w:val="00D117D4"/>
    <w:rsid w:val="00D12D44"/>
    <w:rsid w:val="00D1388C"/>
    <w:rsid w:val="00D14047"/>
    <w:rsid w:val="00D14A9D"/>
    <w:rsid w:val="00D14B88"/>
    <w:rsid w:val="00D14BC3"/>
    <w:rsid w:val="00D215BB"/>
    <w:rsid w:val="00D21729"/>
    <w:rsid w:val="00D23583"/>
    <w:rsid w:val="00D2448A"/>
    <w:rsid w:val="00D24F8E"/>
    <w:rsid w:val="00D264C8"/>
    <w:rsid w:val="00D3340C"/>
    <w:rsid w:val="00D3340F"/>
    <w:rsid w:val="00D42104"/>
    <w:rsid w:val="00D42594"/>
    <w:rsid w:val="00D42DC0"/>
    <w:rsid w:val="00D44660"/>
    <w:rsid w:val="00D471DF"/>
    <w:rsid w:val="00D500C5"/>
    <w:rsid w:val="00D5043F"/>
    <w:rsid w:val="00D51E37"/>
    <w:rsid w:val="00D55C22"/>
    <w:rsid w:val="00D56487"/>
    <w:rsid w:val="00D61628"/>
    <w:rsid w:val="00D64057"/>
    <w:rsid w:val="00D643D1"/>
    <w:rsid w:val="00D64F9C"/>
    <w:rsid w:val="00D65132"/>
    <w:rsid w:val="00D670EA"/>
    <w:rsid w:val="00D67683"/>
    <w:rsid w:val="00D67CB1"/>
    <w:rsid w:val="00D70A97"/>
    <w:rsid w:val="00D7210A"/>
    <w:rsid w:val="00D7620D"/>
    <w:rsid w:val="00D76F5E"/>
    <w:rsid w:val="00D81F68"/>
    <w:rsid w:val="00D84360"/>
    <w:rsid w:val="00D92BDC"/>
    <w:rsid w:val="00D976C4"/>
    <w:rsid w:val="00DA25D3"/>
    <w:rsid w:val="00DA2EA5"/>
    <w:rsid w:val="00DA58F3"/>
    <w:rsid w:val="00DA6C47"/>
    <w:rsid w:val="00DB2AF7"/>
    <w:rsid w:val="00DB2EBD"/>
    <w:rsid w:val="00DB7FA5"/>
    <w:rsid w:val="00DC451F"/>
    <w:rsid w:val="00DC4611"/>
    <w:rsid w:val="00DC47F7"/>
    <w:rsid w:val="00DC616F"/>
    <w:rsid w:val="00DC7AA8"/>
    <w:rsid w:val="00DD1C94"/>
    <w:rsid w:val="00DD62E0"/>
    <w:rsid w:val="00DD78B6"/>
    <w:rsid w:val="00DE3C51"/>
    <w:rsid w:val="00DE4D3E"/>
    <w:rsid w:val="00DE5206"/>
    <w:rsid w:val="00DE5E8E"/>
    <w:rsid w:val="00DE735C"/>
    <w:rsid w:val="00DF11A1"/>
    <w:rsid w:val="00DF2DDC"/>
    <w:rsid w:val="00DF4646"/>
    <w:rsid w:val="00DF59A1"/>
    <w:rsid w:val="00DF5E58"/>
    <w:rsid w:val="00E01636"/>
    <w:rsid w:val="00E02ED1"/>
    <w:rsid w:val="00E03592"/>
    <w:rsid w:val="00E048A3"/>
    <w:rsid w:val="00E04A96"/>
    <w:rsid w:val="00E063B7"/>
    <w:rsid w:val="00E119A3"/>
    <w:rsid w:val="00E14808"/>
    <w:rsid w:val="00E1526B"/>
    <w:rsid w:val="00E15278"/>
    <w:rsid w:val="00E1529D"/>
    <w:rsid w:val="00E1622B"/>
    <w:rsid w:val="00E16D91"/>
    <w:rsid w:val="00E220D9"/>
    <w:rsid w:val="00E26C27"/>
    <w:rsid w:val="00E27A37"/>
    <w:rsid w:val="00E30034"/>
    <w:rsid w:val="00E3081F"/>
    <w:rsid w:val="00E3546F"/>
    <w:rsid w:val="00E365A7"/>
    <w:rsid w:val="00E36C9C"/>
    <w:rsid w:val="00E37ABB"/>
    <w:rsid w:val="00E40F1A"/>
    <w:rsid w:val="00E41857"/>
    <w:rsid w:val="00E41B05"/>
    <w:rsid w:val="00E4251D"/>
    <w:rsid w:val="00E43643"/>
    <w:rsid w:val="00E446C8"/>
    <w:rsid w:val="00E467E7"/>
    <w:rsid w:val="00E5066E"/>
    <w:rsid w:val="00E54FC9"/>
    <w:rsid w:val="00E55D03"/>
    <w:rsid w:val="00E56F91"/>
    <w:rsid w:val="00E63A30"/>
    <w:rsid w:val="00E642DB"/>
    <w:rsid w:val="00E6445E"/>
    <w:rsid w:val="00E64A0E"/>
    <w:rsid w:val="00E7170E"/>
    <w:rsid w:val="00E71FF2"/>
    <w:rsid w:val="00E73BFA"/>
    <w:rsid w:val="00E7541E"/>
    <w:rsid w:val="00E80507"/>
    <w:rsid w:val="00E80726"/>
    <w:rsid w:val="00E82B53"/>
    <w:rsid w:val="00E83A60"/>
    <w:rsid w:val="00E83E12"/>
    <w:rsid w:val="00E86478"/>
    <w:rsid w:val="00E9116A"/>
    <w:rsid w:val="00E911CD"/>
    <w:rsid w:val="00E925BD"/>
    <w:rsid w:val="00E9313C"/>
    <w:rsid w:val="00E93BE4"/>
    <w:rsid w:val="00E96005"/>
    <w:rsid w:val="00E97617"/>
    <w:rsid w:val="00EA37AE"/>
    <w:rsid w:val="00EA3866"/>
    <w:rsid w:val="00EA4017"/>
    <w:rsid w:val="00EA4C83"/>
    <w:rsid w:val="00EA55E9"/>
    <w:rsid w:val="00EA7799"/>
    <w:rsid w:val="00EB2B41"/>
    <w:rsid w:val="00EC5033"/>
    <w:rsid w:val="00EC51F5"/>
    <w:rsid w:val="00EC7901"/>
    <w:rsid w:val="00ED05BC"/>
    <w:rsid w:val="00ED1769"/>
    <w:rsid w:val="00ED17E7"/>
    <w:rsid w:val="00ED2842"/>
    <w:rsid w:val="00ED4086"/>
    <w:rsid w:val="00ED4810"/>
    <w:rsid w:val="00ED4F18"/>
    <w:rsid w:val="00ED647C"/>
    <w:rsid w:val="00ED716C"/>
    <w:rsid w:val="00ED78D7"/>
    <w:rsid w:val="00ED7F5C"/>
    <w:rsid w:val="00EE223F"/>
    <w:rsid w:val="00EE2F7F"/>
    <w:rsid w:val="00EE4629"/>
    <w:rsid w:val="00EE468B"/>
    <w:rsid w:val="00EE54AF"/>
    <w:rsid w:val="00EE5809"/>
    <w:rsid w:val="00EE5EA8"/>
    <w:rsid w:val="00EE673A"/>
    <w:rsid w:val="00EE6892"/>
    <w:rsid w:val="00EF1EE8"/>
    <w:rsid w:val="00EF280F"/>
    <w:rsid w:val="00EF534E"/>
    <w:rsid w:val="00EF6404"/>
    <w:rsid w:val="00EF776E"/>
    <w:rsid w:val="00F010FF"/>
    <w:rsid w:val="00F01E5D"/>
    <w:rsid w:val="00F02D5C"/>
    <w:rsid w:val="00F0460D"/>
    <w:rsid w:val="00F065E4"/>
    <w:rsid w:val="00F06F53"/>
    <w:rsid w:val="00F07732"/>
    <w:rsid w:val="00F1549B"/>
    <w:rsid w:val="00F15B28"/>
    <w:rsid w:val="00F21BEE"/>
    <w:rsid w:val="00F226B5"/>
    <w:rsid w:val="00F23A77"/>
    <w:rsid w:val="00F27F7F"/>
    <w:rsid w:val="00F30BDB"/>
    <w:rsid w:val="00F327D0"/>
    <w:rsid w:val="00F3361B"/>
    <w:rsid w:val="00F43B0B"/>
    <w:rsid w:val="00F4427B"/>
    <w:rsid w:val="00F468ED"/>
    <w:rsid w:val="00F51ED5"/>
    <w:rsid w:val="00F5453C"/>
    <w:rsid w:val="00F545C5"/>
    <w:rsid w:val="00F5653B"/>
    <w:rsid w:val="00F607C1"/>
    <w:rsid w:val="00F616F8"/>
    <w:rsid w:val="00F624B2"/>
    <w:rsid w:val="00F65B9F"/>
    <w:rsid w:val="00F66BC5"/>
    <w:rsid w:val="00F6786E"/>
    <w:rsid w:val="00F7053D"/>
    <w:rsid w:val="00F70B20"/>
    <w:rsid w:val="00F7118F"/>
    <w:rsid w:val="00F71B53"/>
    <w:rsid w:val="00F72931"/>
    <w:rsid w:val="00F72D08"/>
    <w:rsid w:val="00F75C5B"/>
    <w:rsid w:val="00F764E6"/>
    <w:rsid w:val="00F8009B"/>
    <w:rsid w:val="00F8091D"/>
    <w:rsid w:val="00F80F35"/>
    <w:rsid w:val="00F825B3"/>
    <w:rsid w:val="00F82C54"/>
    <w:rsid w:val="00F85DF7"/>
    <w:rsid w:val="00F870DA"/>
    <w:rsid w:val="00F9081C"/>
    <w:rsid w:val="00F92CAA"/>
    <w:rsid w:val="00F93A10"/>
    <w:rsid w:val="00F93FF5"/>
    <w:rsid w:val="00F95EF5"/>
    <w:rsid w:val="00F96223"/>
    <w:rsid w:val="00F96848"/>
    <w:rsid w:val="00F96AF5"/>
    <w:rsid w:val="00F9765D"/>
    <w:rsid w:val="00F97887"/>
    <w:rsid w:val="00FA2747"/>
    <w:rsid w:val="00FA28DD"/>
    <w:rsid w:val="00FA2EE5"/>
    <w:rsid w:val="00FB084B"/>
    <w:rsid w:val="00FB2898"/>
    <w:rsid w:val="00FB3B0B"/>
    <w:rsid w:val="00FB3F70"/>
    <w:rsid w:val="00FB404E"/>
    <w:rsid w:val="00FB633E"/>
    <w:rsid w:val="00FC030E"/>
    <w:rsid w:val="00FC0E26"/>
    <w:rsid w:val="00FC34B1"/>
    <w:rsid w:val="00FC39CF"/>
    <w:rsid w:val="00FC777E"/>
    <w:rsid w:val="00FD2BF8"/>
    <w:rsid w:val="00FD4564"/>
    <w:rsid w:val="00FD47D8"/>
    <w:rsid w:val="00FE1E3A"/>
    <w:rsid w:val="00FE2A64"/>
    <w:rsid w:val="00FE3657"/>
    <w:rsid w:val="00FE5C21"/>
    <w:rsid w:val="00FE6513"/>
    <w:rsid w:val="00FF0959"/>
    <w:rsid w:val="00FF4EBF"/>
    <w:rsid w:val="00FF5D01"/>
    <w:rsid w:val="00FF6EE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 fill="f" fillcolor="white" stroke="f">
      <v:fill color="white" on="f"/>
      <v:stroke on="f"/>
    </o:shapedefaults>
    <o:shapelayout v:ext="edit">
      <o:idmap v:ext="edit" data="1"/>
    </o:shapelayout>
  </w:shapeDefaults>
  <w:decimalSymbol w:val=","/>
  <w:listSeparator w:val=";"/>
  <w15:docId w15:val="{CF0A4AB5-977F-4029-A712-0B53B16BEC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="Times New Roman" w:eastAsia="Times New Roman" w:hAnsi="Times New Roman" w:cs="Times New Roman"/>
        <w:lang w:val="pt-BR" w:eastAsia="pt-BR" w:bidi="ar-SA"/>
      </w:rPr>
    </w:rPrDefault>
    <w:pPrDefault/>
  </w:docDefaults>
  <w:latentStyles w:defLockedState="0" w:defUIPriority="0" w:defSemiHidden="0" w:defUnhideWhenUsed="0" w:defQFormat="0" w:count="371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iPriority="99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00321"/>
    <w:pPr>
      <w:widowControl w:val="0"/>
      <w:suppressAutoHyphens/>
    </w:pPr>
    <w:rPr>
      <w:rFonts w:ascii="Arial" w:eastAsia="Arial Unicode MS" w:hAnsi="Arial"/>
      <w:sz w:val="18"/>
      <w:szCs w:val="24"/>
    </w:rPr>
  </w:style>
  <w:style w:type="paragraph" w:styleId="Ttulo1">
    <w:name w:val="heading 1"/>
    <w:qFormat/>
    <w:rsid w:val="00300321"/>
    <w:pPr>
      <w:keepNext/>
      <w:widowControl w:val="0"/>
      <w:suppressAutoHyphens/>
      <w:outlineLvl w:val="0"/>
    </w:pPr>
    <w:rPr>
      <w:rFonts w:ascii="Arial" w:eastAsia="Arial Unicode MS" w:hAnsi="Arial"/>
      <w:b/>
      <w:bCs/>
      <w:sz w:val="21"/>
      <w:szCs w:val="28"/>
      <w:lang w:eastAsia="ar-SA"/>
    </w:rPr>
  </w:style>
  <w:style w:type="paragraph" w:styleId="Ttulo2">
    <w:name w:val="heading 2"/>
    <w:next w:val="Normal"/>
    <w:qFormat/>
    <w:rsid w:val="00300321"/>
    <w:pPr>
      <w:keepNext/>
      <w:widowControl w:val="0"/>
      <w:suppressAutoHyphens/>
      <w:spacing w:before="238" w:after="85"/>
      <w:outlineLvl w:val="1"/>
    </w:pPr>
    <w:rPr>
      <w:rFonts w:ascii="Arial" w:eastAsia="Arial Unicode MS" w:hAnsi="Arial"/>
      <w:b/>
      <w:bCs/>
      <w:iCs/>
      <w:sz w:val="24"/>
      <w:szCs w:val="28"/>
    </w:rPr>
  </w:style>
  <w:style w:type="paragraph" w:styleId="Ttulo3">
    <w:name w:val="heading 3"/>
    <w:basedOn w:val="Ttulo1"/>
    <w:next w:val="Normal"/>
    <w:qFormat/>
    <w:rsid w:val="00300321"/>
    <w:pPr>
      <w:tabs>
        <w:tab w:val="left" w:pos="397"/>
      </w:tabs>
      <w:outlineLvl w:val="2"/>
    </w:pPr>
    <w:rPr>
      <w:b w:val="0"/>
      <w:i/>
      <w:sz w:val="24"/>
    </w:rPr>
  </w:style>
  <w:style w:type="paragraph" w:styleId="Ttulo4">
    <w:name w:val="heading 4"/>
    <w:next w:val="Normal"/>
    <w:qFormat/>
    <w:rsid w:val="00300321"/>
    <w:pPr>
      <w:widowControl w:val="0"/>
      <w:suppressAutoHyphens/>
      <w:ind w:left="1474"/>
      <w:outlineLvl w:val="3"/>
    </w:pPr>
    <w:rPr>
      <w:rFonts w:ascii="Arial" w:eastAsia="Arial Unicode MS" w:hAnsi="Arial"/>
      <w:bCs/>
      <w:iCs/>
    </w:rPr>
  </w:style>
  <w:style w:type="paragraph" w:styleId="Ttulo5">
    <w:name w:val="heading 5"/>
    <w:next w:val="Normal"/>
    <w:qFormat/>
    <w:rsid w:val="00300321"/>
    <w:pPr>
      <w:widowControl w:val="0"/>
      <w:suppressAutoHyphens/>
      <w:spacing w:before="119"/>
      <w:ind w:left="1361"/>
      <w:jc w:val="both"/>
      <w:outlineLvl w:val="4"/>
    </w:pPr>
    <w:rPr>
      <w:rFonts w:ascii="Arial" w:eastAsia="Arial Unicode MS" w:hAnsi="Arial"/>
      <w:bCs/>
      <w:sz w:val="22"/>
    </w:rPr>
  </w:style>
  <w:style w:type="paragraph" w:styleId="Ttulo6">
    <w:name w:val="heading 6"/>
    <w:basedOn w:val="Normal"/>
    <w:next w:val="Normal"/>
    <w:qFormat/>
    <w:rsid w:val="00E16D91"/>
    <w:pPr>
      <w:spacing w:before="240" w:after="60"/>
      <w:outlineLvl w:val="5"/>
    </w:pPr>
    <w:rPr>
      <w:rFonts w:ascii="Times New Roman" w:hAnsi="Times New Roman"/>
      <w:b/>
      <w:bCs/>
      <w:sz w:val="22"/>
      <w:szCs w:val="22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character" w:customStyle="1" w:styleId="CaracteresdeNotadeRodap">
    <w:name w:val="Caracteres de Nota de Rodapé"/>
    <w:rsid w:val="00300321"/>
    <w:rPr>
      <w:vertAlign w:val="superscript"/>
    </w:rPr>
  </w:style>
  <w:style w:type="character" w:customStyle="1" w:styleId="Smbolosdenumerao">
    <w:name w:val="Símbolos de numeração"/>
    <w:rsid w:val="00300321"/>
  </w:style>
  <w:style w:type="character" w:customStyle="1" w:styleId="Marcadores">
    <w:name w:val="Marcadores"/>
    <w:rsid w:val="00300321"/>
    <w:rPr>
      <w:rFonts w:ascii="StarSymbol" w:eastAsia="StarSymbol" w:hAnsi="StarSymbol" w:cs="StarSymbol"/>
      <w:sz w:val="18"/>
      <w:szCs w:val="18"/>
    </w:rPr>
  </w:style>
  <w:style w:type="paragraph" w:styleId="Corpodetexto">
    <w:name w:val="Body Text"/>
    <w:basedOn w:val="Normal"/>
    <w:semiHidden/>
    <w:rsid w:val="00300321"/>
    <w:pPr>
      <w:spacing w:after="120"/>
    </w:pPr>
  </w:style>
  <w:style w:type="paragraph" w:customStyle="1" w:styleId="Captulo">
    <w:name w:val="Capítulo"/>
    <w:basedOn w:val="Normal"/>
    <w:next w:val="Corpodetexto"/>
    <w:rsid w:val="00300321"/>
    <w:pPr>
      <w:keepNext/>
      <w:spacing w:before="240" w:after="120"/>
    </w:pPr>
    <w:rPr>
      <w:rFonts w:cs="Tahoma"/>
      <w:sz w:val="28"/>
      <w:szCs w:val="28"/>
    </w:rPr>
  </w:style>
  <w:style w:type="paragraph" w:styleId="Lista">
    <w:name w:val="List"/>
    <w:basedOn w:val="Normal"/>
    <w:semiHidden/>
    <w:rsid w:val="00300321"/>
    <w:pPr>
      <w:spacing w:after="120"/>
    </w:pPr>
    <w:rPr>
      <w:rFonts w:cs="Tahoma"/>
    </w:rPr>
  </w:style>
  <w:style w:type="paragraph" w:styleId="Cabealho">
    <w:name w:val="header"/>
    <w:basedOn w:val="Normal"/>
    <w:link w:val="CabealhoChar"/>
    <w:rsid w:val="00300321"/>
    <w:pPr>
      <w:suppressLineNumbers/>
      <w:tabs>
        <w:tab w:val="center" w:pos="4818"/>
        <w:tab w:val="right" w:pos="9637"/>
      </w:tabs>
    </w:pPr>
    <w:rPr>
      <w:sz w:val="14"/>
    </w:rPr>
  </w:style>
  <w:style w:type="paragraph" w:styleId="Rodap">
    <w:name w:val="footer"/>
    <w:basedOn w:val="Normal"/>
    <w:link w:val="RodapChar"/>
    <w:uiPriority w:val="99"/>
    <w:semiHidden/>
    <w:rsid w:val="00300321"/>
    <w:pPr>
      <w:suppressLineNumbers/>
      <w:tabs>
        <w:tab w:val="center" w:pos="4818"/>
        <w:tab w:val="right" w:pos="9637"/>
      </w:tabs>
    </w:pPr>
    <w:rPr>
      <w:sz w:val="14"/>
    </w:rPr>
  </w:style>
  <w:style w:type="paragraph" w:customStyle="1" w:styleId="Contedodatabela">
    <w:name w:val="Conteúdo da tabela"/>
    <w:basedOn w:val="Normal"/>
    <w:rsid w:val="00300321"/>
    <w:pPr>
      <w:suppressLineNumbers/>
      <w:spacing w:line="100" w:lineRule="atLeast"/>
    </w:pPr>
  </w:style>
  <w:style w:type="paragraph" w:customStyle="1" w:styleId="Ttulodatabela">
    <w:name w:val="Título da tabela"/>
    <w:basedOn w:val="Contedodatabela"/>
    <w:rsid w:val="00300321"/>
    <w:pPr>
      <w:jc w:val="center"/>
    </w:pPr>
    <w:rPr>
      <w:b/>
      <w:bCs/>
    </w:rPr>
  </w:style>
  <w:style w:type="paragraph" w:customStyle="1" w:styleId="Legenda1">
    <w:name w:val="Legenda1"/>
    <w:basedOn w:val="Normal"/>
    <w:rsid w:val="00300321"/>
    <w:pPr>
      <w:suppressLineNumbers/>
      <w:spacing w:before="120" w:after="120"/>
    </w:pPr>
    <w:rPr>
      <w:rFonts w:cs="Tahoma"/>
      <w:i/>
      <w:iCs/>
      <w:sz w:val="20"/>
      <w:szCs w:val="20"/>
    </w:rPr>
  </w:style>
  <w:style w:type="paragraph" w:customStyle="1" w:styleId="Contedodoquadro">
    <w:name w:val="Conteúdo do quadro"/>
    <w:basedOn w:val="Corpodetexto"/>
    <w:rsid w:val="00300321"/>
    <w:pPr>
      <w:jc w:val="center"/>
    </w:pPr>
    <w:rPr>
      <w:b/>
      <w:sz w:val="64"/>
    </w:rPr>
  </w:style>
  <w:style w:type="paragraph" w:customStyle="1" w:styleId="ndice">
    <w:name w:val="Índice"/>
    <w:basedOn w:val="Normal"/>
    <w:rsid w:val="00300321"/>
    <w:pPr>
      <w:suppressLineNumbers/>
    </w:pPr>
    <w:rPr>
      <w:rFonts w:cs="Tahoma"/>
    </w:rPr>
  </w:style>
  <w:style w:type="paragraph" w:styleId="Ttulo">
    <w:name w:val="Title"/>
    <w:basedOn w:val="Normal"/>
    <w:next w:val="Subttulo"/>
    <w:qFormat/>
    <w:rsid w:val="00300321"/>
    <w:pPr>
      <w:spacing w:before="397" w:after="397"/>
      <w:jc w:val="center"/>
    </w:pPr>
    <w:rPr>
      <w:b/>
      <w:bCs/>
      <w:sz w:val="36"/>
      <w:szCs w:val="36"/>
    </w:rPr>
  </w:style>
  <w:style w:type="paragraph" w:styleId="Subttulo">
    <w:name w:val="Subtitle"/>
    <w:basedOn w:val="Normal"/>
    <w:next w:val="Normal"/>
    <w:qFormat/>
    <w:rsid w:val="00300321"/>
    <w:pPr>
      <w:keepNext/>
      <w:spacing w:before="240" w:after="120"/>
      <w:jc w:val="center"/>
    </w:pPr>
    <w:rPr>
      <w:rFonts w:eastAsia="MS Mincho" w:cs="Tahoma"/>
      <w:i/>
      <w:iCs/>
      <w:sz w:val="28"/>
      <w:szCs w:val="28"/>
    </w:rPr>
  </w:style>
  <w:style w:type="paragraph" w:styleId="Textodebalo">
    <w:name w:val="Balloon Text"/>
    <w:basedOn w:val="Normal"/>
    <w:link w:val="TextodebaloChar"/>
    <w:uiPriority w:val="99"/>
    <w:semiHidden/>
    <w:unhideWhenUsed/>
    <w:rsid w:val="00352A63"/>
    <w:rPr>
      <w:rFonts w:ascii="Tahoma" w:hAnsi="Tahoma" w:cs="Tahoma"/>
      <w:sz w:val="16"/>
      <w:szCs w:val="16"/>
    </w:rPr>
  </w:style>
  <w:style w:type="character" w:customStyle="1" w:styleId="TextodebaloChar">
    <w:name w:val="Texto de balão Char"/>
    <w:basedOn w:val="Fontepargpadro"/>
    <w:link w:val="Textodebalo"/>
    <w:uiPriority w:val="99"/>
    <w:semiHidden/>
    <w:rsid w:val="00352A63"/>
    <w:rPr>
      <w:rFonts w:ascii="Tahoma" w:eastAsia="Arial Unicode MS" w:hAnsi="Tahoma" w:cs="Tahoma"/>
      <w:sz w:val="16"/>
      <w:szCs w:val="16"/>
    </w:rPr>
  </w:style>
  <w:style w:type="table" w:styleId="Tabelacomgrade">
    <w:name w:val="Table Grid"/>
    <w:basedOn w:val="Tabelanormal"/>
    <w:rsid w:val="00DA2EA5"/>
    <w:rPr>
      <w:rFonts w:ascii="Calibri" w:eastAsia="Calibri" w:hAnsi="Calibri"/>
      <w:sz w:val="22"/>
      <w:szCs w:val="22"/>
      <w:lang w:eastAsia="en-US"/>
    </w:rPr>
    <w:tblPr>
      <w:tblInd w:w="0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customStyle="1" w:styleId="RUPCorpo1">
    <w:name w:val="RUP Corpo 1"/>
    <w:link w:val="RUPCorpo1Char"/>
    <w:rsid w:val="00DA2EA5"/>
    <w:pPr>
      <w:spacing w:before="120"/>
      <w:ind w:firstLine="425"/>
      <w:jc w:val="both"/>
    </w:pPr>
    <w:rPr>
      <w:rFonts w:ascii="Arial" w:hAnsi="Arial"/>
    </w:rPr>
  </w:style>
  <w:style w:type="character" w:customStyle="1" w:styleId="RUPCorpo1Char">
    <w:name w:val="RUP Corpo 1 Char"/>
    <w:basedOn w:val="Fontepargpadro"/>
    <w:link w:val="RUPCorpo1"/>
    <w:rsid w:val="00DA2EA5"/>
    <w:rPr>
      <w:rFonts w:ascii="Arial" w:hAnsi="Arial"/>
      <w:lang w:val="pt-BR" w:eastAsia="pt-BR" w:bidi="ar-SA"/>
    </w:rPr>
  </w:style>
  <w:style w:type="paragraph" w:customStyle="1" w:styleId="RUPInstrues">
    <w:name w:val="RUP Instruções"/>
    <w:link w:val="RUPInstruesChar"/>
    <w:rsid w:val="003032CE"/>
    <w:pPr>
      <w:spacing w:before="60" w:after="60"/>
      <w:jc w:val="both"/>
    </w:pPr>
    <w:rPr>
      <w:rFonts w:ascii="Arial" w:hAnsi="Arial" w:cs="Arial"/>
      <w:i/>
      <w:color w:val="0000FF"/>
      <w:sz w:val="18"/>
    </w:rPr>
  </w:style>
  <w:style w:type="paragraph" w:customStyle="1" w:styleId="RUPTabela">
    <w:name w:val="RUP Tabela"/>
    <w:rsid w:val="003032CE"/>
    <w:pPr>
      <w:spacing w:before="60" w:after="60"/>
    </w:pPr>
    <w:rPr>
      <w:rFonts w:ascii="Arial" w:hAnsi="Arial" w:cs="Arial"/>
    </w:rPr>
  </w:style>
  <w:style w:type="character" w:customStyle="1" w:styleId="RUPInstruesChar">
    <w:name w:val="RUP Instruções Char"/>
    <w:basedOn w:val="Fontepargpadro"/>
    <w:link w:val="RUPInstrues"/>
    <w:rsid w:val="003032CE"/>
    <w:rPr>
      <w:rFonts w:ascii="Arial" w:hAnsi="Arial" w:cs="Arial"/>
      <w:i/>
      <w:color w:val="0000FF"/>
      <w:sz w:val="18"/>
      <w:lang w:val="pt-BR" w:eastAsia="pt-BR" w:bidi="ar-SA"/>
    </w:rPr>
  </w:style>
  <w:style w:type="paragraph" w:customStyle="1" w:styleId="CabealhodeTabela">
    <w:name w:val="Cabeçalho de Tabela"/>
    <w:basedOn w:val="Normal"/>
    <w:rsid w:val="00793B09"/>
    <w:pPr>
      <w:widowControl/>
      <w:suppressAutoHyphens w:val="0"/>
      <w:spacing w:before="60" w:after="60"/>
      <w:jc w:val="center"/>
    </w:pPr>
    <w:rPr>
      <w:rFonts w:ascii="Times New Roman" w:eastAsia="Times New Roman" w:hAnsi="Times New Roman"/>
      <w:b/>
      <w:sz w:val="24"/>
      <w:szCs w:val="20"/>
    </w:rPr>
  </w:style>
  <w:style w:type="paragraph" w:customStyle="1" w:styleId="DetalhedeReviso">
    <w:name w:val="Detalhe de Revisão"/>
    <w:basedOn w:val="Normal"/>
    <w:rsid w:val="00793B09"/>
    <w:pPr>
      <w:widowControl/>
      <w:suppressAutoHyphens w:val="0"/>
      <w:spacing w:before="60" w:after="60"/>
      <w:ind w:left="720"/>
    </w:pPr>
    <w:rPr>
      <w:rFonts w:eastAsia="Times New Roman"/>
      <w:sz w:val="20"/>
      <w:szCs w:val="20"/>
    </w:rPr>
  </w:style>
  <w:style w:type="character" w:styleId="Hyperlink">
    <w:name w:val="Hyperlink"/>
    <w:basedOn w:val="Fontepargpadro"/>
    <w:rsid w:val="00633419"/>
    <w:rPr>
      <w:color w:val="CC9933"/>
      <w:u w:val="single"/>
    </w:rPr>
  </w:style>
  <w:style w:type="paragraph" w:customStyle="1" w:styleId="InfoBlue">
    <w:name w:val="InfoBlue"/>
    <w:basedOn w:val="Normal"/>
    <w:next w:val="Corpodetexto"/>
    <w:autoRedefine/>
    <w:rsid w:val="00F7118F"/>
    <w:pPr>
      <w:tabs>
        <w:tab w:val="left" w:pos="1260"/>
      </w:tabs>
      <w:suppressAutoHyphens w:val="0"/>
      <w:spacing w:after="120" w:line="240" w:lineRule="atLeast"/>
      <w:jc w:val="both"/>
    </w:pPr>
    <w:rPr>
      <w:rFonts w:eastAsia="Times New Roman" w:cs="Arial"/>
      <w:color w:val="0000FF"/>
      <w:sz w:val="24"/>
      <w:szCs w:val="20"/>
      <w:lang w:eastAsia="en-US"/>
    </w:rPr>
  </w:style>
  <w:style w:type="paragraph" w:styleId="Sumrio1">
    <w:name w:val="toc 1"/>
    <w:basedOn w:val="Normal"/>
    <w:next w:val="Normal"/>
    <w:autoRedefine/>
    <w:uiPriority w:val="39"/>
    <w:rsid w:val="004B4AEC"/>
    <w:pPr>
      <w:tabs>
        <w:tab w:val="right" w:leader="dot" w:pos="8493"/>
      </w:tabs>
      <w:jc w:val="center"/>
    </w:pPr>
  </w:style>
  <w:style w:type="paragraph" w:styleId="Sumrio2">
    <w:name w:val="toc 2"/>
    <w:basedOn w:val="Normal"/>
    <w:next w:val="Normal"/>
    <w:autoRedefine/>
    <w:uiPriority w:val="39"/>
    <w:rsid w:val="00F02D5C"/>
    <w:pPr>
      <w:ind w:left="180"/>
    </w:pPr>
  </w:style>
  <w:style w:type="paragraph" w:styleId="Commarcadores">
    <w:name w:val="List Bullet"/>
    <w:aliases w:val="Symbol (símbolo),À esquerda:  2,86 cm,Deslocamento:  0,91 cm"/>
    <w:basedOn w:val="Normal"/>
    <w:rsid w:val="00CA308B"/>
    <w:pPr>
      <w:widowControl/>
      <w:numPr>
        <w:numId w:val="7"/>
      </w:numPr>
      <w:suppressAutoHyphens w:val="0"/>
    </w:pPr>
    <w:rPr>
      <w:rFonts w:eastAsia="Times New Roman"/>
      <w:sz w:val="24"/>
    </w:rPr>
  </w:style>
  <w:style w:type="character" w:styleId="Nmerodepgina">
    <w:name w:val="page number"/>
    <w:basedOn w:val="Fontepargpadro"/>
    <w:rsid w:val="00096C3B"/>
  </w:style>
  <w:style w:type="paragraph" w:styleId="Recuodecorpodetexto3">
    <w:name w:val="Body Text Indent 3"/>
    <w:basedOn w:val="Normal"/>
    <w:rsid w:val="00E16D91"/>
    <w:pPr>
      <w:spacing w:after="120"/>
      <w:ind w:left="283"/>
    </w:pPr>
    <w:rPr>
      <w:sz w:val="16"/>
      <w:szCs w:val="16"/>
    </w:rPr>
  </w:style>
  <w:style w:type="paragraph" w:styleId="Corpodetexto2">
    <w:name w:val="Body Text 2"/>
    <w:basedOn w:val="Normal"/>
    <w:rsid w:val="00EA3866"/>
    <w:pPr>
      <w:widowControl/>
      <w:suppressAutoHyphens w:val="0"/>
      <w:spacing w:after="120" w:line="480" w:lineRule="auto"/>
    </w:pPr>
    <w:rPr>
      <w:rFonts w:ascii="Times New Roman" w:eastAsia="Times New Roman" w:hAnsi="Times New Roman"/>
      <w:sz w:val="20"/>
      <w:szCs w:val="20"/>
    </w:rPr>
  </w:style>
  <w:style w:type="character" w:styleId="Forte">
    <w:name w:val="Strong"/>
    <w:basedOn w:val="Fontepargpadro"/>
    <w:qFormat/>
    <w:rsid w:val="006B093C"/>
    <w:rPr>
      <w:b/>
    </w:rPr>
  </w:style>
  <w:style w:type="character" w:customStyle="1" w:styleId="apple-style-span">
    <w:name w:val="apple-style-span"/>
    <w:basedOn w:val="Fontepargpadro"/>
    <w:rsid w:val="00FB084B"/>
  </w:style>
  <w:style w:type="character" w:customStyle="1" w:styleId="apple-converted-space">
    <w:name w:val="apple-converted-space"/>
    <w:basedOn w:val="Fontepargpadro"/>
    <w:rsid w:val="00FB084B"/>
  </w:style>
  <w:style w:type="paragraph" w:styleId="NormalWeb">
    <w:name w:val="Normal (Web)"/>
    <w:basedOn w:val="Normal"/>
    <w:uiPriority w:val="99"/>
    <w:unhideWhenUsed/>
    <w:rsid w:val="0095782F"/>
    <w:pPr>
      <w:widowControl/>
      <w:suppressAutoHyphens w:val="0"/>
      <w:spacing w:before="100" w:beforeAutospacing="1" w:after="100" w:afterAutospacing="1"/>
    </w:pPr>
    <w:rPr>
      <w:rFonts w:ascii="Times New Roman" w:eastAsia="Times New Roman" w:hAnsi="Times New Roman"/>
      <w:sz w:val="24"/>
    </w:rPr>
  </w:style>
  <w:style w:type="paragraph" w:customStyle="1" w:styleId="CorpodeTexto0">
    <w:name w:val="Corpo de Texto"/>
    <w:basedOn w:val="Normal"/>
    <w:autoRedefine/>
    <w:rsid w:val="006C6382"/>
    <w:pPr>
      <w:jc w:val="both"/>
    </w:pPr>
    <w:rPr>
      <w:sz w:val="20"/>
    </w:rPr>
  </w:style>
  <w:style w:type="paragraph" w:customStyle="1" w:styleId="TTULO0">
    <w:name w:val="TÍTULO"/>
    <w:basedOn w:val="Normal"/>
    <w:rsid w:val="00BA468E"/>
    <w:pPr>
      <w:spacing w:before="397" w:after="397"/>
      <w:jc w:val="center"/>
    </w:pPr>
    <w:rPr>
      <w:rFonts w:ascii="Century Gothic" w:eastAsia="Times New Roman" w:hAnsi="Century Gothic"/>
      <w:b/>
      <w:bCs/>
      <w:sz w:val="32"/>
      <w:szCs w:val="20"/>
    </w:rPr>
  </w:style>
  <w:style w:type="character" w:customStyle="1" w:styleId="CabealhoChar">
    <w:name w:val="Cabeçalho Char"/>
    <w:basedOn w:val="Fontepargpadro"/>
    <w:link w:val="Cabealho"/>
    <w:rsid w:val="006B2053"/>
    <w:rPr>
      <w:rFonts w:ascii="Arial" w:eastAsia="Arial Unicode MS" w:hAnsi="Arial"/>
      <w:sz w:val="14"/>
      <w:szCs w:val="24"/>
    </w:rPr>
  </w:style>
  <w:style w:type="character" w:customStyle="1" w:styleId="RodapChar">
    <w:name w:val="Rodapé Char"/>
    <w:basedOn w:val="Fontepargpadro"/>
    <w:link w:val="Rodap"/>
    <w:uiPriority w:val="99"/>
    <w:semiHidden/>
    <w:rsid w:val="00ED05BC"/>
    <w:rPr>
      <w:rFonts w:ascii="Arial" w:eastAsia="Arial Unicode MS" w:hAnsi="Arial"/>
      <w:sz w:val="14"/>
      <w:szCs w:val="24"/>
    </w:rPr>
  </w:style>
  <w:style w:type="paragraph" w:styleId="PargrafodaLista">
    <w:name w:val="List Paragraph"/>
    <w:basedOn w:val="Normal"/>
    <w:uiPriority w:val="34"/>
    <w:qFormat/>
    <w:rsid w:val="005F059A"/>
    <w:pPr>
      <w:ind w:left="720"/>
      <w:contextualSpacing/>
    </w:pPr>
  </w:style>
  <w:style w:type="character" w:styleId="HiperlinkVisitado">
    <w:name w:val="FollowedHyperlink"/>
    <w:basedOn w:val="Fontepargpadro"/>
    <w:rsid w:val="0017170D"/>
    <w:rPr>
      <w:color w:val="800080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95756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913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8812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4016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07615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08303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688430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953703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888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06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977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714721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69881114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378429272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37313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52224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21773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54705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09321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60018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3051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1406225">
          <w:marLeft w:val="547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539510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36427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3880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14722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2849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mailto:raphaellc@unisinos.br" TargetMode="External"/><Relationship Id="rId13" Type="http://schemas.openxmlformats.org/officeDocument/2006/relationships/footer" Target="foot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header" Target="head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yperlink" Target="mailto:rodrigo.carmo@saude.gov.br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://pt.wikipedia.org/wiki/D%C3%ADgito_verificador" TargetMode="External"/><Relationship Id="rId4" Type="http://schemas.openxmlformats.org/officeDocument/2006/relationships/settings" Target="settings.xml"/><Relationship Id="rId9" Type="http://schemas.openxmlformats.org/officeDocument/2006/relationships/hyperlink" Target="mailto:tcoreixas@unisinos.br" TargetMode="Externa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leandro.teixeira\Documents\CDESI\PGDS-DATASUS\docs\Artefatos%20de%20Projetos\2-Planejamento\2.7-Documentos%20Tecnicos\2.7.1-Regras%20de%20Negocio%20e%20Requisitos\FRM-PMGDS-008-Requisitos%20e%20Regras%20de%20Negocio.dot" TargetMode="Externa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2500B4F-541F-4EDE-AC8F-3046D4BC534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FRM-PMGDS-008-Requisitos e Regras de Negocio</Template>
  <TotalTime>11163</TotalTime>
  <Pages>2</Pages>
  <Words>340</Words>
  <Characters>1841</Characters>
  <Application>Microsoft Office Word</Application>
  <DocSecurity>0</DocSecurity>
  <Lines>15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>Modelo de Casos de Uso</vt:lpstr>
    </vt:vector>
  </TitlesOfParts>
  <Company/>
  <LinksUpToDate>false</LinksUpToDate>
  <CharactersWithSpaces>2177</CharactersWithSpaces>
  <SharedDoc>false</SharedDoc>
  <HLinks>
    <vt:vector size="12" baseType="variant">
      <vt:variant>
        <vt:i4>4128839</vt:i4>
      </vt:variant>
      <vt:variant>
        <vt:i4>3</vt:i4>
      </vt:variant>
      <vt:variant>
        <vt:i4>0</vt:i4>
      </vt:variant>
      <vt:variant>
        <vt:i4>5</vt:i4>
      </vt:variant>
      <vt:variant>
        <vt:lpwstr>http://www.wthreex.com/rup/portugues/process/artifact/ar_uc.htm</vt:lpwstr>
      </vt:variant>
      <vt:variant>
        <vt:lpwstr/>
      </vt:variant>
      <vt:variant>
        <vt:i4>6881306</vt:i4>
      </vt:variant>
      <vt:variant>
        <vt:i4>0</vt:i4>
      </vt:variant>
      <vt:variant>
        <vt:i4>0</vt:i4>
      </vt:variant>
      <vt:variant>
        <vt:i4>5</vt:i4>
      </vt:variant>
      <vt:variant>
        <vt:lpwstr>http://www.wthreex.com/rup/portugues/process/artifact/ar_ucmod.htm</vt:lpwstr>
      </vt:variant>
      <vt:variant>
        <vt:lpwstr/>
      </vt:variant>
    </vt:vector>
  </HLinks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Modelo de Casos de Uso</dc:title>
  <dc:subject>Processo de Desenvolvimento de Software</dc:subject>
  <dc:creator>Leandro Vieira de Castro Teixeira</dc:creator>
  <cp:keywords>processo desenvolvimento software pds modelo casos uso</cp:keywords>
  <cp:lastModifiedBy>Raphael Leite Campos</cp:lastModifiedBy>
  <cp:revision>987</cp:revision>
  <cp:lastPrinted>2010-08-16T17:09:00Z</cp:lastPrinted>
  <dcterms:created xsi:type="dcterms:W3CDTF">2012-06-04T19:49:00Z</dcterms:created>
  <dcterms:modified xsi:type="dcterms:W3CDTF">2017-05-03T13:24:00Z</dcterms:modified>
</cp:coreProperties>
</file>